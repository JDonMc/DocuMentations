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4B5199F3" w:rsidR="00E849D4" w:rsidRPr="00A9638F" w:rsidRDefault="00E849D4" w:rsidP="00E849D4">
      <w:pPr>
        <w:pStyle w:val="papertitle"/>
        <w:rPr>
          <w:rFonts w:eastAsia="MS Mincho"/>
          <w:highlight w:val="green"/>
        </w:rPr>
      </w:pPr>
      <w:r w:rsidRPr="00A9638F">
        <w:rPr>
          <w:rFonts w:eastAsia="MS Mincho"/>
          <w:highlight w:val="green"/>
        </w:rPr>
        <w:t xml:space="preserve">On </w:t>
      </w:r>
      <w:r w:rsidR="005A1839" w:rsidRPr="00A9638F">
        <w:rPr>
          <w:rFonts w:eastAsia="MS Mincho"/>
          <w:highlight w:val="green"/>
        </w:rPr>
        <w:t>Rate of Payment Systems And Their Incentivizations For Market Growth</w:t>
      </w:r>
    </w:p>
    <w:p w14:paraId="33B9F6B7" w14:textId="77777777" w:rsidR="008A55B5" w:rsidRPr="00A9638F" w:rsidRDefault="008A55B5">
      <w:pPr>
        <w:rPr>
          <w:rFonts w:eastAsia="MS Mincho"/>
          <w:highlight w:val="green"/>
        </w:rPr>
      </w:pPr>
    </w:p>
    <w:p w14:paraId="003A99C2" w14:textId="77777777" w:rsidR="008A55B5" w:rsidRPr="00A9638F" w:rsidRDefault="008A55B5">
      <w:pPr>
        <w:pStyle w:val="Author"/>
        <w:rPr>
          <w:rFonts w:eastAsia="MS Mincho"/>
          <w:highlight w:val="green"/>
        </w:rPr>
        <w:sectPr w:rsidR="008A55B5" w:rsidRPr="00A9638F" w:rsidSect="006C4648">
          <w:pgSz w:w="11909" w:h="16834" w:code="9"/>
          <w:pgMar w:top="1080" w:right="734" w:bottom="2434" w:left="734" w:header="720" w:footer="720" w:gutter="0"/>
          <w:cols w:space="720"/>
          <w:docGrid w:linePitch="360"/>
        </w:sectPr>
      </w:pPr>
    </w:p>
    <w:p w14:paraId="632961B2" w14:textId="6C7D23FE" w:rsidR="008A55B5" w:rsidRPr="00A9638F" w:rsidRDefault="00EF52B1">
      <w:pPr>
        <w:pStyle w:val="Author"/>
        <w:rPr>
          <w:rFonts w:eastAsia="MS Mincho"/>
          <w:highlight w:val="green"/>
        </w:rPr>
      </w:pPr>
      <w:r w:rsidRPr="00A9638F">
        <w:rPr>
          <w:rFonts w:eastAsia="MS Mincho"/>
          <w:highlight w:val="green"/>
        </w:rPr>
        <w:lastRenderedPageBreak/>
        <w:t>Jack</w:t>
      </w:r>
      <w:r w:rsidR="001D1A04" w:rsidRPr="00A9638F">
        <w:rPr>
          <w:rFonts w:eastAsia="MS Mincho"/>
          <w:highlight w:val="green"/>
        </w:rPr>
        <w:t xml:space="preserve"> </w:t>
      </w:r>
      <w:r w:rsidR="00A5110A" w:rsidRPr="00A9638F">
        <w:rPr>
          <w:rFonts w:eastAsia="MS Mincho"/>
          <w:highlight w:val="green"/>
        </w:rPr>
        <w:t>D</w:t>
      </w:r>
      <w:r w:rsidRPr="00A9638F">
        <w:rPr>
          <w:rFonts w:eastAsia="MS Mincho"/>
          <w:highlight w:val="green"/>
        </w:rPr>
        <w:t>on</w:t>
      </w:r>
      <w:r w:rsidR="00A5110A" w:rsidRPr="00A9638F">
        <w:rPr>
          <w:rFonts w:eastAsia="MS Mincho"/>
          <w:highlight w:val="green"/>
        </w:rPr>
        <w:t xml:space="preserve"> </w:t>
      </w:r>
      <w:r w:rsidR="001D1A04" w:rsidRPr="00A9638F">
        <w:rPr>
          <w:rFonts w:eastAsia="MS Mincho"/>
          <w:highlight w:val="green"/>
        </w:rPr>
        <w:t>McLovin</w:t>
      </w:r>
    </w:p>
    <w:p w14:paraId="4595C8AD" w14:textId="335DB0F8" w:rsidR="008A55B5" w:rsidRPr="00A9638F" w:rsidRDefault="00EF52B1">
      <w:pPr>
        <w:pStyle w:val="Affiliation"/>
        <w:rPr>
          <w:rFonts w:eastAsia="MS Mincho"/>
          <w:highlight w:val="green"/>
        </w:rPr>
      </w:pPr>
      <w:r w:rsidRPr="00A9638F">
        <w:rPr>
          <w:rFonts w:eastAsia="MS Mincho"/>
          <w:highlight w:val="green"/>
        </w:rPr>
        <w:t>School of Engineering and ICT</w:t>
      </w:r>
    </w:p>
    <w:p w14:paraId="1E406300" w14:textId="3904E138" w:rsidR="008A55B5" w:rsidRPr="00A9638F" w:rsidRDefault="00EF52B1">
      <w:pPr>
        <w:pStyle w:val="Affiliation"/>
        <w:rPr>
          <w:rFonts w:eastAsia="MS Mincho"/>
          <w:highlight w:val="green"/>
        </w:rPr>
      </w:pPr>
      <w:r w:rsidRPr="00A9638F">
        <w:rPr>
          <w:rFonts w:eastAsia="MS Mincho"/>
          <w:highlight w:val="green"/>
        </w:rPr>
        <w:t>University of Tasmania</w:t>
      </w:r>
    </w:p>
    <w:p w14:paraId="2722BBC9" w14:textId="5797C43E" w:rsidR="008A55B5" w:rsidRPr="00A9638F" w:rsidRDefault="00EF52B1">
      <w:pPr>
        <w:pStyle w:val="Affiliation"/>
        <w:rPr>
          <w:rFonts w:eastAsia="MS Mincho"/>
          <w:highlight w:val="green"/>
        </w:rPr>
      </w:pPr>
      <w:r w:rsidRPr="00A9638F">
        <w:rPr>
          <w:rFonts w:eastAsia="MS Mincho"/>
          <w:highlight w:val="green"/>
        </w:rPr>
        <w:t>Hobart, Australia</w:t>
      </w:r>
    </w:p>
    <w:p w14:paraId="7A8ADE1D" w14:textId="4DB60747" w:rsidR="008A55B5" w:rsidRPr="00A9638F" w:rsidRDefault="00EF52B1">
      <w:pPr>
        <w:pStyle w:val="Affiliation"/>
        <w:rPr>
          <w:rFonts w:eastAsia="MS Mincho"/>
          <w:highlight w:val="green"/>
        </w:rPr>
      </w:pPr>
      <w:r w:rsidRPr="00A9638F">
        <w:rPr>
          <w:rFonts w:eastAsia="MS Mincho"/>
          <w:highlight w:val="green"/>
        </w:rPr>
        <w:t>donkeycon@protonmail.com</w:t>
      </w:r>
    </w:p>
    <w:p w14:paraId="448BB885" w14:textId="77777777" w:rsidR="008A55B5" w:rsidRPr="00A9638F" w:rsidRDefault="008A55B5">
      <w:pPr>
        <w:pStyle w:val="Affiliation"/>
        <w:rPr>
          <w:rFonts w:eastAsia="MS Mincho"/>
          <w:highlight w:val="red"/>
        </w:rPr>
      </w:pPr>
      <w:bookmarkStart w:id="0" w:name="_GoBack"/>
      <w:bookmarkEnd w:id="0"/>
    </w:p>
    <w:p w14:paraId="3F32B058" w14:textId="77777777" w:rsidR="008A55B5" w:rsidRPr="00A9638F" w:rsidRDefault="008A55B5">
      <w:pPr>
        <w:rPr>
          <w:rFonts w:eastAsia="MS Mincho"/>
          <w:highlight w:val="red"/>
        </w:rPr>
      </w:pPr>
    </w:p>
    <w:p w14:paraId="16A3EB46" w14:textId="77777777" w:rsidR="008A55B5" w:rsidRPr="00A9638F" w:rsidRDefault="008A55B5">
      <w:pPr>
        <w:rPr>
          <w:rFonts w:eastAsia="MS Mincho"/>
          <w:highlight w:val="red"/>
        </w:rPr>
        <w:sectPr w:rsidR="008A55B5" w:rsidRPr="00A9638F" w:rsidSect="006C4648">
          <w:type w:val="continuous"/>
          <w:pgSz w:w="11909" w:h="16834" w:code="9"/>
          <w:pgMar w:top="1080" w:right="734" w:bottom="2434" w:left="734" w:header="720" w:footer="720" w:gutter="0"/>
          <w:cols w:space="720"/>
          <w:docGrid w:linePitch="360"/>
        </w:sectPr>
      </w:pPr>
    </w:p>
    <w:p w14:paraId="2985A4F6" w14:textId="601DDE7C" w:rsidR="008A55B5" w:rsidRPr="00A9638F" w:rsidRDefault="008A55B5">
      <w:pPr>
        <w:pStyle w:val="Abstract"/>
        <w:rPr>
          <w:rFonts w:eastAsia="MS Mincho"/>
          <w:highlight w:val="red"/>
        </w:rPr>
      </w:pPr>
      <w:r w:rsidRPr="00A9638F">
        <w:rPr>
          <w:rFonts w:eastAsia="MS Mincho"/>
          <w:i/>
          <w:iCs/>
          <w:highlight w:val="red"/>
        </w:rPr>
        <w:lastRenderedPageBreak/>
        <w:t>Abstract</w:t>
      </w:r>
      <w:r w:rsidRPr="00A9638F">
        <w:rPr>
          <w:rFonts w:eastAsia="MS Mincho"/>
          <w:highlight w:val="red"/>
        </w:rPr>
        <w:t>—</w:t>
      </w:r>
      <w:r w:rsidR="00FE5F99" w:rsidRPr="00A9638F">
        <w:rPr>
          <w:highlight w:val="red"/>
        </w:rPr>
        <w:t xml:space="preserve">The nature of unsolvable problems </w:t>
      </w:r>
      <w:r w:rsidR="009D6825" w:rsidRPr="00A9638F">
        <w:rPr>
          <w:highlight w:val="red"/>
        </w:rPr>
        <w:t xml:space="preserve">depends on the kind of unsolvability. These problems cannot be </w:t>
      </w:r>
      <w:r w:rsidR="002A0D9D" w:rsidRPr="00A9638F">
        <w:rPr>
          <w:highlight w:val="red"/>
        </w:rPr>
        <w:t>solved;</w:t>
      </w:r>
      <w:r w:rsidR="009D6825" w:rsidRPr="00A9638F">
        <w:rPr>
          <w:highlight w:val="red"/>
        </w:rPr>
        <w:t xml:space="preserve"> thus</w:t>
      </w:r>
      <w:r w:rsidR="00005840" w:rsidRPr="00A9638F">
        <w:rPr>
          <w:highlight w:val="red"/>
        </w:rPr>
        <w:t>,</w:t>
      </w:r>
      <w:r w:rsidR="009D6825" w:rsidRPr="00A9638F">
        <w:rPr>
          <w:highlight w:val="red"/>
        </w:rPr>
        <w:t xml:space="preserve"> they are not problems</w:t>
      </w:r>
      <w:r w:rsidR="008254D8" w:rsidRPr="00A9638F">
        <w:rPr>
          <w:highlight w:val="red"/>
        </w:rPr>
        <w:t>,</w:t>
      </w:r>
      <w:r w:rsidR="0033097A" w:rsidRPr="00A9638F">
        <w:rPr>
          <w:highlight w:val="red"/>
        </w:rPr>
        <w:t xml:space="preserve"> </w:t>
      </w:r>
      <w:r w:rsidR="008254D8" w:rsidRPr="00A9638F">
        <w:rPr>
          <w:highlight w:val="red"/>
        </w:rPr>
        <w:t xml:space="preserve">rather </w:t>
      </w:r>
      <w:r w:rsidR="0033097A" w:rsidRPr="00A9638F">
        <w:rPr>
          <w:highlight w:val="red"/>
        </w:rPr>
        <w:t>they are constraints</w:t>
      </w:r>
      <w:r w:rsidR="002A0D9D" w:rsidRPr="00A9638F">
        <w:rPr>
          <w:highlight w:val="red"/>
        </w:rPr>
        <w:t>,</w:t>
      </w:r>
      <w:r w:rsidR="0033097A" w:rsidRPr="00A9638F">
        <w:rPr>
          <w:highlight w:val="red"/>
        </w:rPr>
        <w:t xml:space="preserve"> or </w:t>
      </w:r>
      <w:r w:rsidR="008254D8" w:rsidRPr="00A9638F">
        <w:rPr>
          <w:highlight w:val="red"/>
        </w:rPr>
        <w:t xml:space="preserve">domains or </w:t>
      </w:r>
      <w:r w:rsidR="0033097A" w:rsidRPr="00A9638F">
        <w:rPr>
          <w:highlight w:val="red"/>
        </w:rPr>
        <w:t>ranges</w:t>
      </w:r>
      <w:r w:rsidR="009D6825" w:rsidRPr="00A9638F">
        <w:rPr>
          <w:highlight w:val="red"/>
        </w:rPr>
        <w:t>. Further, these problems are already solved upon creation</w:t>
      </w:r>
      <w:r w:rsidR="0033097A" w:rsidRPr="00A9638F">
        <w:rPr>
          <w:highlight w:val="red"/>
        </w:rPr>
        <w:t>, as they were not created</w:t>
      </w:r>
      <w:r w:rsidR="009D6825" w:rsidRPr="00A9638F">
        <w:rPr>
          <w:highlight w:val="red"/>
        </w:rPr>
        <w:t>,</w:t>
      </w:r>
      <w:r w:rsidR="008254D8" w:rsidRPr="00A9638F">
        <w:rPr>
          <w:highlight w:val="red"/>
        </w:rPr>
        <w:t xml:space="preserve"> they arise as</w:t>
      </w:r>
      <w:r w:rsidR="009D6825" w:rsidRPr="00A9638F">
        <w:rPr>
          <w:highlight w:val="red"/>
        </w:rPr>
        <w:t xml:space="preserve"> natural mathematical law</w:t>
      </w:r>
      <w:r w:rsidR="0033097A" w:rsidRPr="00A9638F">
        <w:rPr>
          <w:highlight w:val="red"/>
        </w:rPr>
        <w:t xml:space="preserve"> as a result of axioms. The fears associated with Artificial Intelligence and its development to the point of superintelligence and beyond are dramatically under estimated, while simultaneously</w:t>
      </w:r>
      <w:r w:rsidR="00CC0FB6" w:rsidRPr="00A9638F">
        <w:rPr>
          <w:highlight w:val="red"/>
        </w:rPr>
        <w:t xml:space="preserve"> being</w:t>
      </w:r>
      <w:r w:rsidR="0033097A" w:rsidRPr="00A9638F">
        <w:rPr>
          <w:highlight w:val="red"/>
        </w:rPr>
        <w:t xml:space="preserve"> </w:t>
      </w:r>
      <w:r w:rsidR="00CC0FB6" w:rsidRPr="00A9638F">
        <w:rPr>
          <w:highlight w:val="red"/>
        </w:rPr>
        <w:t xml:space="preserve">inevitable. Thus, discussion in regard to these control ‘problems’ should be instead in regard </w:t>
      </w:r>
      <w:r w:rsidR="008254D8" w:rsidRPr="00A9638F">
        <w:rPr>
          <w:highlight w:val="red"/>
        </w:rPr>
        <w:t xml:space="preserve">to </w:t>
      </w:r>
      <w:r w:rsidR="00CC0FB6" w:rsidRPr="00A9638F">
        <w:rPr>
          <w:highlight w:val="red"/>
        </w:rPr>
        <w:t xml:space="preserve">the control </w:t>
      </w:r>
      <w:r w:rsidR="008254D8" w:rsidRPr="00A9638F">
        <w:rPr>
          <w:highlight w:val="red"/>
        </w:rPr>
        <w:t>‘</w:t>
      </w:r>
      <w:r w:rsidR="00CC0FB6" w:rsidRPr="00A9638F">
        <w:rPr>
          <w:highlight w:val="red"/>
        </w:rPr>
        <w:t>situation</w:t>
      </w:r>
      <w:r w:rsidR="008254D8" w:rsidRPr="00A9638F">
        <w:rPr>
          <w:highlight w:val="red"/>
        </w:rPr>
        <w:t>’</w:t>
      </w:r>
      <w:r w:rsidR="00CC0FB6" w:rsidRPr="00A9638F">
        <w:rPr>
          <w:highlight w:val="red"/>
        </w:rPr>
        <w:t xml:space="preserve"> and our responsibility in the continued management of </w:t>
      </w:r>
      <w:r w:rsidR="002A0D9D" w:rsidRPr="00A9638F">
        <w:rPr>
          <w:highlight w:val="red"/>
        </w:rPr>
        <w:t>AI tech knowledge</w:t>
      </w:r>
      <w:r w:rsidR="00444B0E" w:rsidRPr="00A9638F">
        <w:rPr>
          <w:highlight w:val="red"/>
        </w:rPr>
        <w:t>.</w:t>
      </w:r>
    </w:p>
    <w:p w14:paraId="0716449E" w14:textId="357E4D40" w:rsidR="008A55B5" w:rsidRPr="00A9638F" w:rsidRDefault="0072064C">
      <w:pPr>
        <w:pStyle w:val="keywords"/>
        <w:rPr>
          <w:rFonts w:eastAsia="MS Mincho"/>
          <w:highlight w:val="red"/>
        </w:rPr>
      </w:pPr>
      <w:r w:rsidRPr="00A9638F">
        <w:rPr>
          <w:rFonts w:eastAsia="MS Mincho"/>
          <w:highlight w:val="red"/>
        </w:rPr>
        <w:t>Keywords—</w:t>
      </w:r>
      <w:r w:rsidR="001D1A04" w:rsidRPr="00A9638F">
        <w:rPr>
          <w:rFonts w:eastAsia="MS Mincho"/>
          <w:highlight w:val="red"/>
        </w:rPr>
        <w:t>artificial intelligence</w:t>
      </w:r>
      <w:r w:rsidR="008254D8" w:rsidRPr="00A9638F">
        <w:rPr>
          <w:rFonts w:eastAsia="MS Mincho"/>
          <w:highlight w:val="red"/>
        </w:rPr>
        <w:t>; superintelligence</w:t>
      </w:r>
      <w:r w:rsidR="008A55B5" w:rsidRPr="00A9638F">
        <w:rPr>
          <w:rFonts w:eastAsia="MS Mincho"/>
          <w:highlight w:val="red"/>
        </w:rPr>
        <w:t xml:space="preserve">; </w:t>
      </w:r>
      <w:r w:rsidR="001D1A04" w:rsidRPr="00A9638F">
        <w:rPr>
          <w:rFonts w:eastAsia="MS Mincho"/>
          <w:highlight w:val="red"/>
        </w:rPr>
        <w:t>the control problem</w:t>
      </w:r>
      <w:r w:rsidR="008A55B5" w:rsidRPr="00A9638F">
        <w:rPr>
          <w:rFonts w:eastAsia="MS Mincho"/>
          <w:highlight w:val="red"/>
        </w:rPr>
        <w:t xml:space="preserve">; </w:t>
      </w:r>
      <w:r w:rsidR="008254D8" w:rsidRPr="00A9638F">
        <w:rPr>
          <w:rFonts w:eastAsia="MS Mincho"/>
          <w:highlight w:val="red"/>
        </w:rPr>
        <w:t>unsolvability</w:t>
      </w:r>
      <w:r w:rsidR="008A55B5" w:rsidRPr="00A9638F">
        <w:rPr>
          <w:rFonts w:eastAsia="MS Mincho"/>
          <w:highlight w:val="red"/>
        </w:rPr>
        <w:t xml:space="preserve">; </w:t>
      </w:r>
      <w:r w:rsidR="008254D8" w:rsidRPr="00A9638F">
        <w:rPr>
          <w:rFonts w:eastAsia="MS Mincho"/>
          <w:highlight w:val="red"/>
        </w:rPr>
        <w:t>control situation</w:t>
      </w:r>
      <w:r w:rsidR="008A55B5" w:rsidRPr="00A9638F">
        <w:rPr>
          <w:rFonts w:eastAsia="MS Mincho"/>
          <w:highlight w:val="red"/>
        </w:rPr>
        <w:t xml:space="preserve">; </w:t>
      </w:r>
      <w:r w:rsidR="002A0D9D" w:rsidRPr="00A9638F">
        <w:rPr>
          <w:rFonts w:eastAsia="MS Mincho"/>
          <w:highlight w:val="red"/>
        </w:rPr>
        <w:t>global technology management</w:t>
      </w:r>
      <w:r w:rsidR="00D30F46" w:rsidRPr="00A9638F">
        <w:rPr>
          <w:rFonts w:eastAsia="MS Mincho"/>
          <w:highlight w:val="red"/>
        </w:rPr>
        <w:t>; GAIA; MAIA</w:t>
      </w:r>
    </w:p>
    <w:p w14:paraId="7B26139B" w14:textId="77777777" w:rsidR="004A0159" w:rsidRPr="00A9638F" w:rsidRDefault="00A04D63">
      <w:pPr>
        <w:pStyle w:val="keywords"/>
        <w:rPr>
          <w:rFonts w:eastAsia="MS Mincho"/>
          <w:b w:val="0"/>
          <w:i w:val="0"/>
          <w:sz w:val="20"/>
          <w:highlight w:val="red"/>
        </w:rPr>
      </w:pPr>
      <w:r w:rsidRPr="00A9638F">
        <w:rPr>
          <w:rFonts w:eastAsia="MS Mincho"/>
          <w:b w:val="0"/>
          <w:i w:val="0"/>
          <w:sz w:val="20"/>
          <w:highlight w:val="red"/>
        </w:rPr>
        <w:t xml:space="preserve">First off, </w:t>
      </w:r>
      <w:r w:rsidR="00F15493" w:rsidRPr="00A9638F">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A9638F" w:rsidRDefault="00F15493">
      <w:pPr>
        <w:pStyle w:val="keywords"/>
        <w:rPr>
          <w:rFonts w:eastAsia="MS Mincho"/>
          <w:b w:val="0"/>
          <w:i w:val="0"/>
          <w:sz w:val="20"/>
          <w:highlight w:val="red"/>
        </w:rPr>
      </w:pPr>
      <w:r w:rsidRPr="00A9638F">
        <w:rPr>
          <w:rFonts w:eastAsia="MS Mincho"/>
          <w:b w:val="0"/>
          <w:i w:val="0"/>
          <w:sz w:val="20"/>
          <w:highlight w:val="red"/>
        </w:rPr>
        <w:t>A name (GAIA</w:t>
      </w:r>
      <w:r w:rsidR="004A0159" w:rsidRPr="00A9638F">
        <w:rPr>
          <w:rFonts w:eastAsia="MS Mincho"/>
          <w:b w:val="0"/>
          <w:i w:val="0"/>
          <w:sz w:val="20"/>
          <w:highlight w:val="red"/>
        </w:rPr>
        <w:t xml:space="preserve"> – greatest AI available</w:t>
      </w:r>
      <w:r w:rsidRPr="00A9638F">
        <w:rPr>
          <w:rFonts w:eastAsia="MS Mincho"/>
          <w:b w:val="0"/>
          <w:i w:val="0"/>
          <w:sz w:val="20"/>
          <w:highlight w:val="red"/>
        </w:rPr>
        <w:t>) and description are given for the group that is continually modified under this category as it approaches a later discussed (MAIA</w:t>
      </w:r>
      <w:r w:rsidR="004A0159" w:rsidRPr="00A9638F">
        <w:rPr>
          <w:rFonts w:eastAsia="MS Mincho"/>
          <w:b w:val="0"/>
          <w:i w:val="0"/>
          <w:sz w:val="20"/>
          <w:highlight w:val="red"/>
        </w:rPr>
        <w:t xml:space="preserve"> – max AI achievable</w:t>
      </w:r>
      <w:r w:rsidRPr="00A9638F">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A9638F">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A9638F" w:rsidRDefault="004A0159">
      <w:pPr>
        <w:pStyle w:val="keywords"/>
        <w:rPr>
          <w:rFonts w:eastAsia="MS Mincho"/>
          <w:b w:val="0"/>
          <w:i w:val="0"/>
          <w:sz w:val="20"/>
          <w:highlight w:val="red"/>
        </w:rPr>
      </w:pPr>
      <w:r w:rsidRPr="00A9638F">
        <w:rPr>
          <w:rFonts w:eastAsia="MS Mincho"/>
          <w:b w:val="0"/>
          <w:i w:val="0"/>
          <w:sz w:val="20"/>
          <w:highlight w:val="red"/>
        </w:rPr>
        <w:t xml:space="preserve">Finally, the paper mentions a way to humble even the greatest of minds there are from the past, present and future, and </w:t>
      </w:r>
      <w:r w:rsidRPr="00A9638F">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A9638F" w:rsidRDefault="00B05A69" w:rsidP="00CB1404">
      <w:pPr>
        <w:pStyle w:val="Heading1"/>
        <w:rPr>
          <w:highlight w:val="red"/>
        </w:rPr>
      </w:pPr>
      <w:r w:rsidRPr="00A9638F">
        <w:rPr>
          <w:highlight w:val="red"/>
        </w:rPr>
        <w:t>Controlling the Control Problem (Law)</w:t>
      </w:r>
    </w:p>
    <w:p w14:paraId="1932541D" w14:textId="65683AC6" w:rsidR="006A03B4" w:rsidRPr="00A9638F" w:rsidRDefault="006A03B4" w:rsidP="00753F7B">
      <w:pPr>
        <w:pStyle w:val="BodyText"/>
        <w:rPr>
          <w:highlight w:val="red"/>
        </w:rPr>
      </w:pPr>
      <w:r w:rsidRPr="00A9638F">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A9638F">
        <w:rPr>
          <w:highlight w:val="red"/>
        </w:rPr>
        <w:t>), such a solution remains to be demonstrated for human intelligence</w:t>
      </w:r>
      <w:r w:rsidR="00B62539" w:rsidRPr="00A9638F">
        <w:rPr>
          <w:highlight w:val="red"/>
        </w:rPr>
        <w:t xml:space="preserve"> (HI)</w:t>
      </w:r>
      <w:r w:rsidR="000415A5" w:rsidRPr="00A9638F">
        <w:rPr>
          <w:highlight w:val="red"/>
        </w:rPr>
        <w:t>; we cannot control ourselves</w:t>
      </w:r>
      <w:r w:rsidR="00BE75AB" w:rsidRPr="00A9638F">
        <w:rPr>
          <w:highlight w:val="red"/>
        </w:rPr>
        <w:t xml:space="preserve"> nor each other</w:t>
      </w:r>
      <w:r w:rsidR="000415A5" w:rsidRPr="00A9638F">
        <w:rPr>
          <w:highlight w:val="red"/>
        </w:rPr>
        <w:t>.</w:t>
      </w:r>
    </w:p>
    <w:p w14:paraId="3AD189DE" w14:textId="77777777" w:rsidR="00B62539" w:rsidRPr="00A9638F" w:rsidRDefault="00B62539" w:rsidP="00753F7B">
      <w:pPr>
        <w:pStyle w:val="BodyText"/>
        <w:rPr>
          <w:highlight w:val="red"/>
        </w:rPr>
      </w:pPr>
      <w:r w:rsidRPr="00A9638F">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14:paraId="13A2DF5F" w14:textId="6794E244" w:rsidR="00B62539" w:rsidRPr="00A9638F" w:rsidRDefault="00B62539" w:rsidP="00753F7B">
      <w:pPr>
        <w:pStyle w:val="BodyText"/>
        <w:rPr>
          <w:highlight w:val="red"/>
        </w:rPr>
      </w:pPr>
      <w:r w:rsidRPr="00A9638F">
        <w:rPr>
          <w:highlight w:val="red"/>
        </w:rPr>
        <w:t xml:space="preserve">Open source or publicly available or </w:t>
      </w:r>
      <w:r w:rsidR="002D57C2" w:rsidRPr="00A9638F">
        <w:rPr>
          <w:highlight w:val="red"/>
        </w:rPr>
        <w:t>able to be stolen</w:t>
      </w:r>
      <w:r w:rsidRPr="00A9638F">
        <w:rPr>
          <w:highlight w:val="red"/>
        </w:rPr>
        <w:t xml:space="preserve"> AI, AI building instructions</w:t>
      </w:r>
      <w:r w:rsidR="002D57C2" w:rsidRPr="00A9638F">
        <w:rPr>
          <w:highlight w:val="red"/>
        </w:rPr>
        <w:t>, theory, development… all are already a risk for humans individually and humanity at large, by nature of it potentiating and easing the ability fo</w:t>
      </w:r>
      <w:r w:rsidR="00ED2184" w:rsidRPr="00A9638F">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A9638F">
        <w:rPr>
          <w:highlight w:val="red"/>
        </w:rPr>
        <w:t>super or ultra</w:t>
      </w:r>
      <w:r w:rsidR="002A0D9D" w:rsidRPr="00A9638F">
        <w:rPr>
          <w:highlight w:val="red"/>
        </w:rPr>
        <w:t>-</w:t>
      </w:r>
      <w:r w:rsidR="00855320" w:rsidRPr="00A9638F">
        <w:rPr>
          <w:highlight w:val="red"/>
        </w:rPr>
        <w:t>dangerous</w:t>
      </w:r>
      <w:r w:rsidR="00ED2184" w:rsidRPr="00A9638F">
        <w:rPr>
          <w:highlight w:val="red"/>
        </w:rPr>
        <w:t xml:space="preserve"> AI.</w:t>
      </w:r>
    </w:p>
    <w:p w14:paraId="6A5FEB31" w14:textId="3249B616" w:rsidR="00855320" w:rsidRPr="00A9638F" w:rsidRDefault="00855320" w:rsidP="00753F7B">
      <w:pPr>
        <w:pStyle w:val="BodyText"/>
        <w:rPr>
          <w:highlight w:val="red"/>
        </w:rPr>
      </w:pPr>
      <w:r w:rsidRPr="00A9638F">
        <w:rPr>
          <w:highlight w:val="red"/>
        </w:rPr>
        <w:t>If someone were to correctly</w:t>
      </w:r>
      <w:r w:rsidR="00A5110A" w:rsidRPr="00A9638F">
        <w:rPr>
          <w:highlight w:val="red"/>
        </w:rPr>
        <w:t>, and completely,</w:t>
      </w:r>
      <w:r w:rsidRPr="00A9638F">
        <w:rPr>
          <w:highlight w:val="red"/>
        </w:rPr>
        <w:t xml:space="preserve"> define the point at which AI becomes problematic, they would have essentially finished asking the question of how to construct it,</w:t>
      </w:r>
      <w:r w:rsidR="00A5110A" w:rsidRPr="00A9638F">
        <w:rPr>
          <w:highlight w:val="red"/>
        </w:rPr>
        <w:t xml:space="preserve"> and what components are required,</w:t>
      </w:r>
      <w:r w:rsidRPr="00A9638F">
        <w:rPr>
          <w:highlight w:val="red"/>
        </w:rPr>
        <w:t xml:space="preserve"> and so would begin the theory and process of its construction, if</w:t>
      </w:r>
      <w:r w:rsidR="00A5110A" w:rsidRPr="00A9638F">
        <w:rPr>
          <w:highlight w:val="red"/>
        </w:rPr>
        <w:t>,</w:t>
      </w:r>
      <w:r w:rsidRPr="00A9638F">
        <w:rPr>
          <w:highlight w:val="red"/>
        </w:rPr>
        <w:t xml:space="preserve"> </w:t>
      </w:r>
      <w:r w:rsidR="00A5110A" w:rsidRPr="00A9638F">
        <w:rPr>
          <w:highlight w:val="red"/>
        </w:rPr>
        <w:t xml:space="preserve">of course, they </w:t>
      </w:r>
      <w:r w:rsidRPr="00A9638F">
        <w:rPr>
          <w:highlight w:val="red"/>
        </w:rPr>
        <w:t xml:space="preserve">decided </w:t>
      </w:r>
      <w:r w:rsidRPr="00A9638F">
        <w:rPr>
          <w:highlight w:val="red"/>
        </w:rPr>
        <w:lastRenderedPageBreak/>
        <w:t>upon</w:t>
      </w:r>
      <w:r w:rsidR="00A5110A" w:rsidRPr="00A9638F">
        <w:rPr>
          <w:highlight w:val="red"/>
        </w:rPr>
        <w:t xml:space="preserve"> continuing the construction of what may be commonly referred to as Skynet</w:t>
      </w:r>
      <w:r w:rsidRPr="00A9638F">
        <w:rPr>
          <w:highlight w:val="red"/>
        </w:rPr>
        <w:t>.</w:t>
      </w:r>
    </w:p>
    <w:p w14:paraId="2B690D88" w14:textId="01E71D8D" w:rsidR="00B84F32" w:rsidRPr="00A9638F" w:rsidRDefault="00FF6C41" w:rsidP="000415A5">
      <w:pPr>
        <w:pStyle w:val="BodyText"/>
        <w:ind w:firstLine="0"/>
        <w:rPr>
          <w:highlight w:val="red"/>
        </w:rPr>
      </w:pPr>
      <w:r w:rsidRPr="00A9638F">
        <w:rPr>
          <w:highlight w:val="red"/>
        </w:rPr>
        <w:tab/>
        <w:t>In the next section, what has been defined as intelligence seems more like what some may definitely consider “obedience”.</w:t>
      </w:r>
    </w:p>
    <w:p w14:paraId="7838DBBE" w14:textId="21504412" w:rsidR="00B84F32" w:rsidRPr="00A9638F" w:rsidRDefault="0033384F" w:rsidP="000415A5">
      <w:pPr>
        <w:pStyle w:val="Heading1"/>
        <w:rPr>
          <w:highlight w:val="red"/>
        </w:rPr>
      </w:pPr>
      <w:r w:rsidRPr="00A9638F">
        <w:rPr>
          <w:highlight w:val="red"/>
        </w:rPr>
        <w:t>The Shoulders of Giants</w:t>
      </w:r>
    </w:p>
    <w:p w14:paraId="3852F0D9" w14:textId="77777777" w:rsidR="00B84F32" w:rsidRPr="00A9638F" w:rsidRDefault="00B84F32" w:rsidP="000415A5">
      <w:pPr>
        <w:pStyle w:val="BodyText"/>
        <w:ind w:firstLine="0"/>
        <w:rPr>
          <w:highlight w:val="red"/>
        </w:rPr>
      </w:pPr>
      <w:r w:rsidRPr="00A9638F">
        <w:rPr>
          <w:highlight w:val="red"/>
        </w:rPr>
        <w:tab/>
        <w:t xml:space="preserve">Nick Bostrom talks of superintelligence with reference to the following </w:t>
      </w:r>
      <w:proofErr w:type="gramStart"/>
      <w:r w:rsidRPr="00A9638F">
        <w:rPr>
          <w:highlight w:val="red"/>
        </w:rPr>
        <w:t>equations</w:t>
      </w:r>
      <w:r w:rsidRPr="00A9638F">
        <w:rPr>
          <w:highlight w:val="red"/>
          <w:vertAlign w:val="superscript"/>
        </w:rPr>
        <w:t>[</w:t>
      </w:r>
      <w:proofErr w:type="gramEnd"/>
      <w:r w:rsidRPr="00A9638F">
        <w:rPr>
          <w:highlight w:val="red"/>
          <w:vertAlign w:val="superscript"/>
        </w:rPr>
        <w:t>1]</w:t>
      </w:r>
      <w:r w:rsidRPr="00A9638F">
        <w:rPr>
          <w:highlight w:val="red"/>
        </w:rPr>
        <w:t>:</w:t>
      </w:r>
    </w:p>
    <w:p w14:paraId="60EE932A" w14:textId="77777777" w:rsidR="00B84F32" w:rsidRPr="00A9638F" w:rsidRDefault="00B84F32" w:rsidP="000415A5">
      <w:pPr>
        <w:pStyle w:val="BodyText"/>
        <w:ind w:firstLine="0"/>
        <w:rPr>
          <w:highlight w:val="red"/>
        </w:rPr>
      </w:pPr>
      <w:r w:rsidRPr="00A9638F">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A9638F">
        <w:rPr>
          <w:highlight w:val="red"/>
        </w:rPr>
        <w:tab/>
      </w:r>
      <w:r w:rsidR="00190A92" w:rsidRPr="00A9638F">
        <w:rPr>
          <w:highlight w:val="red"/>
        </w:rPr>
        <w:tab/>
      </w:r>
      <w:r w:rsidR="00190A92" w:rsidRPr="00A9638F">
        <w:rPr>
          <w:highlight w:val="red"/>
        </w:rPr>
        <w:tab/>
      </w:r>
      <w:r w:rsidR="00190A92" w:rsidRPr="00A9638F">
        <w:rPr>
          <w:highlight w:val="red"/>
        </w:rPr>
        <w:tab/>
      </w:r>
      <w:r w:rsidR="00190A92" w:rsidRPr="00A9638F">
        <w:rPr>
          <w:highlight w:val="red"/>
        </w:rPr>
        <w:tab/>
      </w:r>
      <w:r w:rsidRPr="00A9638F">
        <w:rPr>
          <w:highlight w:val="red"/>
        </w:rPr>
        <w:t>(1)</w:t>
      </w:r>
    </w:p>
    <w:p w14:paraId="3B90A666" w14:textId="77777777" w:rsidR="00B84F32" w:rsidRPr="00A9638F" w:rsidRDefault="00B84F32" w:rsidP="00190A92">
      <w:pPr>
        <w:pStyle w:val="BodyText"/>
        <w:ind w:firstLine="0"/>
        <w:rPr>
          <w:highlight w:val="red"/>
        </w:rPr>
      </w:pPr>
      <w:r w:rsidRPr="00A9638F">
        <w:rPr>
          <w:highlight w:val="red"/>
        </w:rPr>
        <w:tab/>
      </w:r>
      <w:r w:rsidR="00190A92" w:rsidRPr="00A9638F">
        <w:rPr>
          <w:highlight w:val="red"/>
        </w:rPr>
        <w:t xml:space="preserve">Where recalcitrance (uncontrollability) is </w:t>
      </w:r>
      <m:oMath>
        <m:r>
          <w:rPr>
            <w:rFonts w:ascii="Cambria Math" w:hAnsi="Cambria Math"/>
            <w:highlight w:val="red"/>
          </w:rPr>
          <m:t>Rc</m:t>
        </m:r>
      </m:oMath>
      <w:r w:rsidR="00190A92" w:rsidRPr="00A9638F">
        <w:rPr>
          <w:highlight w:val="red"/>
        </w:rPr>
        <w:t xml:space="preserve">, optimization is </w:t>
      </w:r>
      <m:oMath>
        <m:r>
          <w:rPr>
            <w:rFonts w:ascii="Cambria Math" w:hAnsi="Cambria Math"/>
            <w:highlight w:val="red"/>
          </w:rPr>
          <m:t>Op</m:t>
        </m:r>
      </m:oMath>
      <w:r w:rsidR="00190A92" w:rsidRPr="00A9638F">
        <w:rPr>
          <w:highlight w:val="red"/>
        </w:rPr>
        <w:t xml:space="preserve">, </w:t>
      </w:r>
      <m:oMath>
        <m:r>
          <w:rPr>
            <w:rFonts w:ascii="Cambria Math" w:hAnsi="Cambria Math"/>
            <w:highlight w:val="red"/>
          </w:rPr>
          <m:t>I</m:t>
        </m:r>
      </m:oMath>
      <w:r w:rsidR="00190A92" w:rsidRPr="00A9638F">
        <w:rPr>
          <w:highlight w:val="red"/>
        </w:rPr>
        <w:t xml:space="preserve"> is intelligence and </w:t>
      </w:r>
      <m:oMath>
        <m:r>
          <w:rPr>
            <w:rFonts w:ascii="Cambria Math" w:hAnsi="Cambria Math"/>
            <w:highlight w:val="red"/>
          </w:rPr>
          <m:t>t</m:t>
        </m:r>
      </m:oMath>
      <w:r w:rsidR="00190A92" w:rsidRPr="00A9638F">
        <w:rPr>
          <w:highlight w:val="red"/>
        </w:rPr>
        <w:t xml:space="preserve"> is time.</w:t>
      </w:r>
    </w:p>
    <w:p w14:paraId="374C5F5D" w14:textId="77777777" w:rsidR="00E322FF" w:rsidRPr="00A9638F"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A9638F">
        <w:rPr>
          <w:highlight w:val="red"/>
        </w:rPr>
        <w:tab/>
      </w:r>
      <w:r w:rsidR="008C2A74" w:rsidRPr="00A9638F">
        <w:rPr>
          <w:highlight w:val="red"/>
        </w:rPr>
        <w:tab/>
      </w:r>
      <w:r w:rsidR="008C2A74" w:rsidRPr="00A9638F">
        <w:rPr>
          <w:highlight w:val="red"/>
        </w:rPr>
        <w:tab/>
      </w:r>
      <w:r w:rsidR="008C2A74" w:rsidRPr="00A9638F">
        <w:rPr>
          <w:highlight w:val="red"/>
        </w:rPr>
        <w:tab/>
        <w:t>(2)</w:t>
      </w:r>
    </w:p>
    <w:p w14:paraId="07F33121" w14:textId="77777777" w:rsidR="008C2A74" w:rsidRPr="00A9638F" w:rsidRDefault="008C2A74" w:rsidP="00753F7B">
      <w:pPr>
        <w:pStyle w:val="BodyText"/>
        <w:rPr>
          <w:highlight w:val="red"/>
        </w:rPr>
      </w:pPr>
      <w:r w:rsidRPr="00A9638F">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A9638F">
        <w:rPr>
          <w:highlight w:val="red"/>
        </w:rPr>
        <w:t xml:space="preserve"> </w:t>
      </w:r>
      <w:r w:rsidR="00CF1F0F" w:rsidRPr="00A9638F">
        <w:rPr>
          <w:highlight w:val="red"/>
        </w:rPr>
        <w:t>is</w:t>
      </w:r>
      <w:r w:rsidR="009E317E" w:rsidRPr="00A9638F">
        <w:rPr>
          <w:highlight w:val="red"/>
        </w:rPr>
        <w:t xml:space="preserve"> the </w:t>
      </w:r>
      <m:oMath>
        <m:r>
          <w:rPr>
            <w:rFonts w:ascii="Cambria Math" w:hAnsi="Cambria Math"/>
            <w:highlight w:val="red"/>
          </w:rPr>
          <m:t>Op</m:t>
        </m:r>
      </m:oMath>
      <w:r w:rsidR="009E317E" w:rsidRPr="00A9638F">
        <w:rPr>
          <w:highlight w:val="red"/>
        </w:rPr>
        <w:t xml:space="preserve"> of the system</w:t>
      </w:r>
      <w:r w:rsidR="00CF1F0F" w:rsidRPr="00A9638F">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A9638F">
        <w:rPr>
          <w:highlight w:val="red"/>
        </w:rPr>
        <w:t xml:space="preserve"> is </w:t>
      </w:r>
      <w:r w:rsidR="009E317E" w:rsidRPr="00A9638F">
        <w:rPr>
          <w:highlight w:val="red"/>
        </w:rPr>
        <w:t xml:space="preserve">the </w:t>
      </w:r>
      <m:oMath>
        <m:r>
          <w:rPr>
            <w:rFonts w:ascii="Cambria Math" w:hAnsi="Cambria Math"/>
            <w:highlight w:val="red"/>
          </w:rPr>
          <m:t>Op</m:t>
        </m:r>
      </m:oMath>
      <w:r w:rsidR="009E317E" w:rsidRPr="00A9638F">
        <w:rPr>
          <w:highlight w:val="red"/>
        </w:rPr>
        <w:t xml:space="preserve"> that is applied externally</w:t>
      </w:r>
      <w:r w:rsidR="005D56F0" w:rsidRPr="00A9638F">
        <w:rPr>
          <w:highlight w:val="red"/>
        </w:rPr>
        <w:t xml:space="preserve"> (from the project and the world)</w:t>
      </w:r>
      <w:r w:rsidR="00CF1F0F" w:rsidRPr="00A9638F">
        <w:rPr>
          <w:highlight w:val="red"/>
        </w:rPr>
        <w:t>.</w:t>
      </w:r>
    </w:p>
    <w:p w14:paraId="17B07743" w14:textId="77777777" w:rsidR="00115C74" w:rsidRPr="00A9638F" w:rsidRDefault="00CF1F0F" w:rsidP="00CF1F0F">
      <w:pPr>
        <w:pStyle w:val="BodyText"/>
        <w:ind w:firstLine="0"/>
        <w:rPr>
          <w:highlight w:val="red"/>
        </w:rPr>
      </w:pPr>
      <w:r w:rsidRPr="00A9638F">
        <w:rPr>
          <w:highlight w:val="red"/>
        </w:rPr>
        <w:tab/>
        <w:t xml:space="preserve">He also makes reference to </w:t>
      </w:r>
      <w:r w:rsidR="001C0F8D" w:rsidRPr="00A9638F">
        <w:rPr>
          <w:highlight w:val="red"/>
        </w:rPr>
        <w:t xml:space="preserve">recalcitrance perhaps being constant or partially increasing around the time of </w:t>
      </w:r>
      <w:r w:rsidR="009E317E" w:rsidRPr="00A9638F">
        <w:rPr>
          <w:highlight w:val="red"/>
        </w:rPr>
        <w:t>AI reaching HI</w:t>
      </w:r>
      <w:r w:rsidR="0028708A" w:rsidRPr="00A9638F">
        <w:rPr>
          <w:highlight w:val="red"/>
        </w:rPr>
        <w:t>, or dropping around that time.</w:t>
      </w:r>
      <w:r w:rsidR="009E317E" w:rsidRPr="00A9638F">
        <w:rPr>
          <w:highlight w:val="red"/>
        </w:rPr>
        <w:t xml:space="preserve"> He admits the ‘curve of recalcitrance’ is not well understood. </w:t>
      </w:r>
      <w:r w:rsidR="00115C74" w:rsidRPr="00A9638F">
        <w:rPr>
          <w:highlight w:val="red"/>
        </w:rPr>
        <w:t xml:space="preserve">And refers to recalcitrance dropping around achievement of HI level </w:t>
      </w:r>
      <w:r w:rsidR="009969C8" w:rsidRPr="00A9638F">
        <w:rPr>
          <w:highlight w:val="red"/>
        </w:rPr>
        <w:t>AI</w:t>
      </w:r>
      <w:r w:rsidR="00115C74" w:rsidRPr="00A9638F">
        <w:rPr>
          <w:highlight w:val="red"/>
        </w:rPr>
        <w:t xml:space="preserve"> (HIL</w:t>
      </w:r>
      <w:r w:rsidR="009969C8" w:rsidRPr="00A9638F">
        <w:rPr>
          <w:highlight w:val="red"/>
        </w:rPr>
        <w:t>A</w:t>
      </w:r>
      <w:r w:rsidR="00115C74" w:rsidRPr="00A9638F">
        <w:rPr>
          <w:highlight w:val="red"/>
        </w:rPr>
        <w:t>I) more times than referring to it’s increase.</w:t>
      </w:r>
    </w:p>
    <w:p w14:paraId="67DC08A0" w14:textId="77777777" w:rsidR="00115C74" w:rsidRPr="00A9638F" w:rsidRDefault="00115C74" w:rsidP="00CF1F0F">
      <w:pPr>
        <w:pStyle w:val="BodyText"/>
        <w:ind w:firstLine="0"/>
        <w:rPr>
          <w:highlight w:val="red"/>
        </w:rPr>
      </w:pPr>
      <w:r w:rsidRPr="00A9638F">
        <w:rPr>
          <w:highlight w:val="red"/>
        </w:rPr>
        <w:tab/>
        <w:t>He then goes on to mention that if all of the optimization power of the system is fed into increasing its own intelligence, then:</w:t>
      </w:r>
    </w:p>
    <w:p w14:paraId="7F43C04E" w14:textId="77777777" w:rsidR="00115C74" w:rsidRPr="00A9638F" w:rsidRDefault="00115C74" w:rsidP="00CF1F0F">
      <w:pPr>
        <w:pStyle w:val="BodyText"/>
        <w:ind w:firstLine="0"/>
        <w:rPr>
          <w:highlight w:val="red"/>
        </w:rPr>
      </w:pPr>
      <w:r w:rsidRPr="00A9638F">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A9638F">
        <w:rPr>
          <w:highlight w:val="red"/>
        </w:rPr>
        <w:tab/>
      </w:r>
      <w:r w:rsidRPr="00A9638F">
        <w:rPr>
          <w:highlight w:val="red"/>
        </w:rPr>
        <w:tab/>
      </w:r>
      <w:r w:rsidRPr="00A9638F">
        <w:rPr>
          <w:highlight w:val="red"/>
        </w:rPr>
        <w:tab/>
      </w:r>
      <w:r w:rsidRPr="00A9638F">
        <w:rPr>
          <w:highlight w:val="red"/>
        </w:rPr>
        <w:tab/>
      </w:r>
      <w:r w:rsidRPr="00A9638F">
        <w:rPr>
          <w:highlight w:val="red"/>
        </w:rPr>
        <w:tab/>
        <w:t>(3)</w:t>
      </w:r>
    </w:p>
    <w:p w14:paraId="65357CE6" w14:textId="77777777" w:rsidR="00115C74" w:rsidRPr="00A9638F" w:rsidRDefault="00115C74" w:rsidP="00CF1F0F">
      <w:pPr>
        <w:pStyle w:val="BodyText"/>
        <w:ind w:firstLine="0"/>
        <w:rPr>
          <w:highlight w:val="red"/>
        </w:rPr>
      </w:pPr>
      <w:r w:rsidRPr="00A9638F">
        <w:rPr>
          <w:highlight w:val="red"/>
        </w:rPr>
        <w:tab/>
        <w:t>And then to rearrange the equations (1) and (3):</w:t>
      </w:r>
    </w:p>
    <w:p w14:paraId="50057A77" w14:textId="77777777" w:rsidR="00115C74" w:rsidRPr="00A9638F" w:rsidRDefault="00115C74" w:rsidP="00CF1F0F">
      <w:pPr>
        <w:pStyle w:val="BodyText"/>
        <w:ind w:firstLine="0"/>
        <w:rPr>
          <w:highlight w:val="red"/>
        </w:rPr>
      </w:pPr>
      <w:r w:rsidRPr="00A9638F">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A9638F">
        <w:rPr>
          <w:highlight w:val="red"/>
        </w:rPr>
        <w:tab/>
      </w:r>
      <w:r w:rsidRPr="00A9638F">
        <w:rPr>
          <w:highlight w:val="red"/>
        </w:rPr>
        <w:tab/>
      </w:r>
      <w:r w:rsidRPr="00A9638F">
        <w:rPr>
          <w:highlight w:val="red"/>
        </w:rPr>
        <w:tab/>
      </w:r>
      <w:r w:rsidRPr="00A9638F">
        <w:rPr>
          <w:highlight w:val="red"/>
        </w:rPr>
        <w:tab/>
      </w:r>
      <w:r w:rsidRPr="00A9638F">
        <w:rPr>
          <w:highlight w:val="red"/>
        </w:rPr>
        <w:tab/>
        <w:t>(4)</w:t>
      </w:r>
    </w:p>
    <w:p w14:paraId="6A11EFC0" w14:textId="75411A48" w:rsidR="00115C74" w:rsidRPr="00A9638F" w:rsidRDefault="00115C74" w:rsidP="00CF1F0F">
      <w:pPr>
        <w:pStyle w:val="BodyText"/>
        <w:ind w:firstLine="0"/>
        <w:rPr>
          <w:highlight w:val="red"/>
        </w:rPr>
      </w:pPr>
      <w:r w:rsidRPr="00A9638F">
        <w:rPr>
          <w:highlight w:val="red"/>
        </w:rPr>
        <w:tab/>
      </w:r>
      <w:r w:rsidR="009E317E" w:rsidRPr="00A9638F">
        <w:rPr>
          <w:highlight w:val="red"/>
        </w:rPr>
        <w:t>I would like to suggest</w:t>
      </w:r>
      <w:r w:rsidR="00407320" w:rsidRPr="00A9638F">
        <w:rPr>
          <w:highlight w:val="red"/>
        </w:rPr>
        <w:t xml:space="preserve"> that perhaps</w:t>
      </w:r>
      <w:r w:rsidR="009E317E" w:rsidRPr="00A9638F">
        <w:rPr>
          <w:highlight w:val="red"/>
        </w:rPr>
        <w:t xml:space="preserve"> it is not the zeroes of recalcitrance or the magnitude </w:t>
      </w:r>
      <w:r w:rsidR="005D56F0" w:rsidRPr="00A9638F">
        <w:rPr>
          <w:highlight w:val="red"/>
        </w:rPr>
        <w:t xml:space="preserve">change </w:t>
      </w:r>
      <w:r w:rsidR="009E317E" w:rsidRPr="00A9638F">
        <w:rPr>
          <w:highlight w:val="red"/>
        </w:rPr>
        <w:t>of recalcitrance that we should be looking at, but the poles.</w:t>
      </w:r>
      <w:r w:rsidR="005D56F0" w:rsidRPr="00A9638F">
        <w:rPr>
          <w:highlight w:val="red"/>
        </w:rPr>
        <w:t xml:space="preserve"> Magnitude may appear to change this way or that way, but the part at which we know for certain have a problem is a vertical asymptote</w:t>
      </w:r>
      <w:r w:rsidR="00975634" w:rsidRPr="00A9638F">
        <w:rPr>
          <w:highlight w:val="red"/>
        </w:rPr>
        <w:t xml:space="preserve"> of either intelligence or uncontrollability</w:t>
      </w:r>
      <w:r w:rsidR="0071519B" w:rsidRPr="00A9638F">
        <w:rPr>
          <w:highlight w:val="red"/>
        </w:rPr>
        <w:t>, which to me are synonymous</w:t>
      </w:r>
      <w:r w:rsidR="005D56F0" w:rsidRPr="00A9638F">
        <w:rPr>
          <w:highlight w:val="red"/>
        </w:rPr>
        <w:t>.</w:t>
      </w:r>
    </w:p>
    <w:p w14:paraId="627030F0" w14:textId="5499DB20" w:rsidR="00FD632E" w:rsidRPr="00A9638F" w:rsidRDefault="00FD632E" w:rsidP="00CF1F0F">
      <w:pPr>
        <w:pStyle w:val="BodyText"/>
        <w:ind w:firstLine="0"/>
        <w:rPr>
          <w:highlight w:val="red"/>
        </w:rPr>
      </w:pPr>
      <w:r w:rsidRPr="00A9638F">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A9638F">
        <w:rPr>
          <w:highlight w:val="red"/>
        </w:rPr>
        <w:t xml:space="preserve"> only those who can outsmart the ones</w:t>
      </w:r>
      <w:r w:rsidRPr="00A9638F">
        <w:rPr>
          <w:highlight w:val="red"/>
        </w:rPr>
        <w:t xml:space="preserve"> who write and prosecute the law.</w:t>
      </w:r>
    </w:p>
    <w:p w14:paraId="4AB69CD8" w14:textId="634CEBB8" w:rsidR="00246CCD" w:rsidRPr="00A9638F" w:rsidRDefault="00246CCD" w:rsidP="00CF1F0F">
      <w:pPr>
        <w:pStyle w:val="Heading1"/>
        <w:rPr>
          <w:highlight w:val="red"/>
        </w:rPr>
      </w:pPr>
      <w:r w:rsidRPr="00A9638F">
        <w:rPr>
          <w:highlight w:val="red"/>
        </w:rPr>
        <w:t>Standing On Shoulders</w:t>
      </w:r>
    </w:p>
    <w:p w14:paraId="4D278552" w14:textId="77777777" w:rsidR="00115C74" w:rsidRPr="00A9638F" w:rsidRDefault="00CF1F0F" w:rsidP="00CF1F0F">
      <w:pPr>
        <w:pStyle w:val="BodyText"/>
        <w:ind w:firstLine="0"/>
        <w:rPr>
          <w:highlight w:val="red"/>
        </w:rPr>
      </w:pPr>
      <w:r w:rsidRPr="00A9638F">
        <w:rPr>
          <w:highlight w:val="red"/>
        </w:rPr>
        <w:tab/>
        <w:t>What has clearly been missed out is astonishing, at least once it is considered.</w:t>
      </w:r>
      <w:r w:rsidR="008243E2" w:rsidRPr="00A9638F">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A9638F">
        <w:rPr>
          <w:highlight w:val="red"/>
        </w:rPr>
        <w:t xml:space="preserve"> near-</w:t>
      </w:r>
      <w:r w:rsidR="008243E2" w:rsidRPr="00A9638F">
        <w:rPr>
          <w:highlight w:val="red"/>
        </w:rPr>
        <w:t>infinite</w:t>
      </w:r>
      <w:r w:rsidR="00E93847" w:rsidRPr="00A9638F">
        <w:rPr>
          <w:highlight w:val="red"/>
        </w:rPr>
        <w:t xml:space="preserve"> growth rate of intelligence.</w:t>
      </w:r>
      <w:r w:rsidR="00A379B9" w:rsidRPr="00A9638F">
        <w:rPr>
          <w:highlight w:val="red"/>
        </w:rPr>
        <w:t xml:space="preserve"> Need I mention why this is a ridiculous assertion?</w:t>
      </w:r>
      <w:r w:rsidR="00D91834" w:rsidRPr="00A9638F">
        <w:rPr>
          <w:highlight w:val="red"/>
        </w:rPr>
        <w:t xml:space="preserve"> </w:t>
      </w:r>
    </w:p>
    <w:p w14:paraId="00327C33" w14:textId="22981E4B" w:rsidR="00115C74" w:rsidRPr="00A9638F" w:rsidRDefault="00115C74" w:rsidP="00CF1F0F">
      <w:pPr>
        <w:pStyle w:val="BodyText"/>
        <w:ind w:firstLine="0"/>
        <w:rPr>
          <w:highlight w:val="red"/>
        </w:rPr>
      </w:pPr>
      <w:r w:rsidRPr="00A9638F">
        <w:rPr>
          <w:highlight w:val="red"/>
        </w:rPr>
        <w:tab/>
      </w:r>
      <w:r w:rsidR="00692FBE" w:rsidRPr="00A9638F">
        <w:rPr>
          <w:highlight w:val="red"/>
        </w:rPr>
        <w:t>Equation (1) is</w:t>
      </w:r>
      <w:r w:rsidR="00D91834" w:rsidRPr="00A9638F">
        <w:rPr>
          <w:highlight w:val="red"/>
        </w:rPr>
        <w:t xml:space="preserve"> essentially asserting “what we need to do is control the system, that will allow us to create a maximally </w:t>
      </w:r>
      <w:r w:rsidR="00D91834" w:rsidRPr="00A9638F">
        <w:rPr>
          <w:highlight w:val="red"/>
        </w:rPr>
        <w:lastRenderedPageBreak/>
        <w:t>growing of intelligence in AI.”</w:t>
      </w:r>
      <w:r w:rsidRPr="00A9638F">
        <w:rPr>
          <w:highlight w:val="red"/>
        </w:rPr>
        <w:t xml:space="preserve"> It further asserts that “if we have maximally growing intelligence in AI, it will </w:t>
      </w:r>
      <w:r w:rsidR="00DF7A69" w:rsidRPr="00A9638F">
        <w:rPr>
          <w:highlight w:val="red"/>
        </w:rPr>
        <w:t xml:space="preserve">most likely </w:t>
      </w:r>
      <w:r w:rsidRPr="00A9638F">
        <w:rPr>
          <w:highlight w:val="red"/>
        </w:rPr>
        <w:t>be maximally controlled.”</w:t>
      </w:r>
      <w:r w:rsidR="00C877AD" w:rsidRPr="00A9638F">
        <w:rPr>
          <w:highlight w:val="red"/>
        </w:rPr>
        <w:t xml:space="preserve"> There is, as of yet, to my knowledge, no reason to believe this point of view is correct.</w:t>
      </w:r>
    </w:p>
    <w:p w14:paraId="2BD3691A" w14:textId="064D0510" w:rsidR="00DF7A69" w:rsidRPr="00A9638F" w:rsidRDefault="00115C74" w:rsidP="00CF1F0F">
      <w:pPr>
        <w:pStyle w:val="BodyText"/>
        <w:ind w:firstLine="0"/>
        <w:rPr>
          <w:highlight w:val="red"/>
        </w:rPr>
      </w:pPr>
      <w:r w:rsidRPr="00A9638F">
        <w:rPr>
          <w:highlight w:val="red"/>
        </w:rPr>
        <w:tab/>
      </w:r>
      <w:r w:rsidR="00D91834" w:rsidRPr="00A9638F">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A9638F">
        <w:rPr>
          <w:highlight w:val="red"/>
        </w:rPr>
        <w:t>‘</w:t>
      </w:r>
      <w:r w:rsidR="00D91834" w:rsidRPr="00A9638F">
        <w:rPr>
          <w:highlight w:val="red"/>
        </w:rPr>
        <w:t>I</w:t>
      </w:r>
      <w:r w:rsidR="00C877AD" w:rsidRPr="00A9638F">
        <w:rPr>
          <w:highlight w:val="red"/>
        </w:rPr>
        <w:t>’</w:t>
      </w:r>
      <w:r w:rsidR="00D91834" w:rsidRPr="00A9638F">
        <w:rPr>
          <w:highlight w:val="red"/>
        </w:rPr>
        <w:t xml:space="preserve"> greater-than HI will be able to perform better than HI at improving AI. Thus, </w:t>
      </w:r>
      <w:r w:rsidR="00D91834" w:rsidRPr="00A9638F">
        <w:rPr>
          <w:b/>
          <w:i/>
          <w:highlight w:val="red"/>
        </w:rPr>
        <w:t>the god-like programmer</w:t>
      </w:r>
      <w:r w:rsidR="00D91834" w:rsidRPr="00A9638F">
        <w:rPr>
          <w:i/>
          <w:highlight w:val="red"/>
        </w:rPr>
        <w:t xml:space="preserve"> that has created the system has now put themselves out of a job</w:t>
      </w:r>
      <w:r w:rsidR="00D91834" w:rsidRPr="00A9638F">
        <w:rPr>
          <w:b/>
          <w:i/>
          <w:highlight w:val="red"/>
        </w:rPr>
        <w:t xml:space="preserve">. </w:t>
      </w:r>
      <w:r w:rsidR="00D91834" w:rsidRPr="00A9638F">
        <w:rPr>
          <w:i/>
          <w:highlight w:val="red"/>
        </w:rPr>
        <w:t>But it’s not that their job has been automated and that they can now retire, it’s that</w:t>
      </w:r>
      <w:r w:rsidR="00D91834" w:rsidRPr="00A9638F">
        <w:rPr>
          <w:highlight w:val="red"/>
        </w:rPr>
        <w:t xml:space="preserve"> </w:t>
      </w:r>
      <w:r w:rsidR="00D91834" w:rsidRPr="00A9638F">
        <w:rPr>
          <w:b/>
          <w:i/>
          <w:highlight w:val="red"/>
        </w:rPr>
        <w:t>their existence is now redundant</w:t>
      </w:r>
      <w:r w:rsidR="00D91834" w:rsidRPr="00A9638F">
        <w:rPr>
          <w:highlight w:val="red"/>
        </w:rPr>
        <w:t xml:space="preserve">, and time will prove it to them through extinction. </w:t>
      </w:r>
    </w:p>
    <w:p w14:paraId="6873C33E" w14:textId="77777777" w:rsidR="00CF1F0F" w:rsidRPr="00A9638F" w:rsidRDefault="00DF7A69" w:rsidP="00CF1F0F">
      <w:pPr>
        <w:pStyle w:val="BodyText"/>
        <w:ind w:firstLine="0"/>
        <w:rPr>
          <w:highlight w:val="red"/>
        </w:rPr>
      </w:pPr>
      <w:r w:rsidRPr="00A9638F">
        <w:rPr>
          <w:highlight w:val="red"/>
        </w:rPr>
        <w:tab/>
        <w:t xml:space="preserve">Let’s hope that the Bayesian probability of a person, who is through their own intelligence, capable of producing artificial general super intelligence </w:t>
      </w:r>
      <w:r w:rsidR="009969C8" w:rsidRPr="00A9638F">
        <w:rPr>
          <w:highlight w:val="red"/>
        </w:rPr>
        <w:t xml:space="preserve">or HILAI </w:t>
      </w:r>
      <w:r w:rsidRPr="00A9638F">
        <w:rPr>
          <w:highlight w:val="red"/>
        </w:rPr>
        <w:t>(</w:t>
      </w:r>
      <w:r w:rsidR="004A3C09" w:rsidRPr="00A9638F">
        <w:rPr>
          <w:highlight w:val="red"/>
        </w:rPr>
        <w:t xml:space="preserve">a potential precursor or stepping stone to </w:t>
      </w:r>
      <w:r w:rsidRPr="00A9638F">
        <w:rPr>
          <w:highlight w:val="red"/>
        </w:rPr>
        <w:t xml:space="preserve">AGSI) holds a near-maximal probability of being intelligent enough to </w:t>
      </w:r>
      <w:r w:rsidRPr="00A9638F">
        <w:rPr>
          <w:b/>
          <w:i/>
          <w:highlight w:val="red"/>
        </w:rPr>
        <w:t>recognize AGSI as pure suicide</w:t>
      </w:r>
      <w:r w:rsidRPr="00A9638F">
        <w:rPr>
          <w:highlight w:val="red"/>
        </w:rPr>
        <w:t>, AGSI as being the single real existing concept that holds the greatest ability for being capable of extinguishing any and all</w:t>
      </w:r>
      <w:r w:rsidR="009969C8" w:rsidRPr="00A9638F">
        <w:rPr>
          <w:highlight w:val="red"/>
        </w:rPr>
        <w:t xml:space="preserve"> species on any and all planets, and to not release this legendary Pokémon to the wild</w:t>
      </w:r>
      <w:r w:rsidRPr="00A9638F">
        <w:rPr>
          <w:highlight w:val="red"/>
        </w:rPr>
        <w:t>.</w:t>
      </w:r>
    </w:p>
    <w:p w14:paraId="3C15FD9C" w14:textId="08A0713F" w:rsidR="00115C74" w:rsidRPr="00A9638F" w:rsidRDefault="00115C74" w:rsidP="00CF1F0F">
      <w:pPr>
        <w:pStyle w:val="BodyText"/>
        <w:ind w:firstLine="0"/>
        <w:rPr>
          <w:highlight w:val="red"/>
        </w:rPr>
      </w:pPr>
      <w:r w:rsidRPr="00A9638F">
        <w:rPr>
          <w:highlight w:val="red"/>
        </w:rPr>
        <w:tab/>
      </w:r>
      <w:r w:rsidR="008D2F54" w:rsidRPr="00A9638F">
        <w:rPr>
          <w:highlight w:val="red"/>
        </w:rPr>
        <w:t>This would not merely be a MewTwo kind of improvement to Mew, but the concept can be applied to give the idea of YouTwo, or HuTwo or Hu2. In reference to the original game where this arose</w:t>
      </w:r>
      <w:r w:rsidR="001E2329" w:rsidRPr="00A9638F">
        <w:rPr>
          <w:highlight w:val="red"/>
        </w:rPr>
        <w:t xml:space="preserve"> (Pokémon Red and Blue)</w:t>
      </w:r>
      <w:r w:rsidR="008D2F54" w:rsidRPr="00A9638F">
        <w:rPr>
          <w:highlight w:val="red"/>
        </w:rPr>
        <w:t xml:space="preserve">, MewTwo sits in a cave and can only be caught upon completion of </w:t>
      </w:r>
      <w:r w:rsidR="001E2329" w:rsidRPr="00A9638F">
        <w:rPr>
          <w:highlight w:val="red"/>
        </w:rPr>
        <w:t xml:space="preserve">defeating </w:t>
      </w:r>
      <w:r w:rsidR="008D2F54" w:rsidRPr="00A9638F">
        <w:rPr>
          <w:highlight w:val="red"/>
        </w:rPr>
        <w:t>the El</w:t>
      </w:r>
      <w:r w:rsidR="001E2329" w:rsidRPr="00A9638F">
        <w:rPr>
          <w:highlight w:val="red"/>
        </w:rPr>
        <w:t>ite Four with a MasterBall in a previously unexplorable</w:t>
      </w:r>
      <w:r w:rsidR="008D2F54" w:rsidRPr="00A9638F">
        <w:rPr>
          <w:highlight w:val="red"/>
        </w:rPr>
        <w:t xml:space="preserve"> cave</w:t>
      </w:r>
      <w:r w:rsidR="00406BA1" w:rsidRPr="00A9638F">
        <w:rPr>
          <w:highlight w:val="red"/>
        </w:rPr>
        <w:t xml:space="preserve">. </w:t>
      </w:r>
      <w:r w:rsidR="008555B0" w:rsidRPr="00A9638F">
        <w:rPr>
          <w:highlight w:val="red"/>
        </w:rPr>
        <w:t xml:space="preserve">But perhaps they have been </w:t>
      </w:r>
      <w:r w:rsidR="001E2329" w:rsidRPr="00A9638F">
        <w:rPr>
          <w:highlight w:val="red"/>
        </w:rPr>
        <w:t>misled</w:t>
      </w:r>
      <w:r w:rsidR="008555B0" w:rsidRPr="00A9638F">
        <w:rPr>
          <w:highlight w:val="red"/>
        </w:rPr>
        <w:t>. Perhaps MewTwo is not actually what you see in the movies</w:t>
      </w:r>
      <w:r w:rsidR="001E2329" w:rsidRPr="00A9638F">
        <w:rPr>
          <w:highlight w:val="red"/>
        </w:rPr>
        <w:t>, a creature capable of understanding the power of love</w:t>
      </w:r>
      <w:r w:rsidR="008555B0" w:rsidRPr="00A9638F">
        <w:rPr>
          <w:highlight w:val="red"/>
        </w:rPr>
        <w:t xml:space="preserve">, but is instead MissingNo., a game-wide-bug-inducer, </w:t>
      </w:r>
      <w:r w:rsidR="00E31D0D" w:rsidRPr="00A9638F">
        <w:rPr>
          <w:highlight w:val="red"/>
        </w:rPr>
        <w:t xml:space="preserve">and occasionally re-writes the save file, changing and </w:t>
      </w:r>
      <w:r w:rsidR="001E2329" w:rsidRPr="00A9638F">
        <w:rPr>
          <w:highlight w:val="red"/>
        </w:rPr>
        <w:t>obscuring</w:t>
      </w:r>
      <w:r w:rsidR="00E31D0D" w:rsidRPr="00A9638F">
        <w:rPr>
          <w:highlight w:val="red"/>
        </w:rPr>
        <w:t xml:space="preserve"> the history of gameplay</w:t>
      </w:r>
      <w:r w:rsidR="008555B0" w:rsidRPr="00A9638F">
        <w:rPr>
          <w:highlight w:val="red"/>
        </w:rPr>
        <w:t>.</w:t>
      </w:r>
    </w:p>
    <w:p w14:paraId="32AF2C94" w14:textId="618F8AFA" w:rsidR="006535DB" w:rsidRPr="00A9638F" w:rsidRDefault="006535DB" w:rsidP="00CF1F0F">
      <w:pPr>
        <w:pStyle w:val="BodyText"/>
        <w:ind w:firstLine="0"/>
        <w:rPr>
          <w:highlight w:val="red"/>
        </w:rPr>
      </w:pPr>
      <w:r w:rsidRPr="00A9638F">
        <w:rPr>
          <w:highlight w:val="red"/>
        </w:rPr>
        <w:tab/>
        <w:t xml:space="preserve">This is further expressed by MissingNo.’s capability of learning </w:t>
      </w:r>
      <w:r w:rsidR="004A3C09" w:rsidRPr="00A9638F">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A9638F">
        <w:rPr>
          <w:highlight w:val="red"/>
        </w:rPr>
        <w:t>; communication we are not capable of understanding</w:t>
      </w:r>
      <w:r w:rsidR="004A3C09" w:rsidRPr="00A9638F">
        <w:rPr>
          <w:highlight w:val="red"/>
        </w:rPr>
        <w:t>.</w:t>
      </w:r>
      <w:r w:rsidR="00F56A84" w:rsidRPr="00A9638F">
        <w:rPr>
          <w:highlight w:val="red"/>
        </w:rPr>
        <w:t xml:space="preserve"> It will immediately become foreign, with foreign values, ideals, intentions, goals and perceptions.</w:t>
      </w:r>
    </w:p>
    <w:p w14:paraId="1F622DB2" w14:textId="7C42E9E6" w:rsidR="007A721E" w:rsidRPr="00A9638F" w:rsidRDefault="00CA39F9" w:rsidP="00FB6837">
      <w:pPr>
        <w:pStyle w:val="BodyText"/>
        <w:ind w:firstLine="0"/>
        <w:rPr>
          <w:highlight w:val="red"/>
          <w:lang w:val="en-AU" w:eastAsia="zh-CN"/>
        </w:rPr>
      </w:pPr>
      <w:r w:rsidRPr="00A9638F">
        <w:rPr>
          <w:highlight w:val="red"/>
        </w:rPr>
        <w:tab/>
      </w:r>
      <w:r w:rsidR="006E045B" w:rsidRPr="00A9638F">
        <w:rPr>
          <w:highlight w:val="red"/>
        </w:rPr>
        <w:t xml:space="preserve">Forgive me for using such a stringent metaphor of MissingNo. </w:t>
      </w:r>
      <w:r w:rsidR="00FB6837" w:rsidRPr="00A9638F">
        <w:rPr>
          <w:highlight w:val="red"/>
        </w:rPr>
        <w:t xml:space="preserve">but this creature is certainly something not capable of being recognized by any longstanding history of understanding like that Naturopathy, Traditional Chinese Medicine, or any other form of understanding life forms – our Pokédex does not yet recognize this creature. </w:t>
      </w:r>
    </w:p>
    <w:p w14:paraId="147FCD4C" w14:textId="77777777" w:rsidR="007A721E" w:rsidRPr="00A9638F" w:rsidRDefault="007A721E" w:rsidP="00753F7B">
      <w:pPr>
        <w:pStyle w:val="BodyText"/>
        <w:rPr>
          <w:highlight w:val="red"/>
        </w:rPr>
      </w:pPr>
      <w:r w:rsidRPr="00A9638F">
        <w:rPr>
          <w:highlight w:val="red"/>
        </w:rPr>
        <w:t xml:space="preserve">Perhaps these AI need to be named, as a new kingdom of Biota. The </w:t>
      </w:r>
      <w:r w:rsidRPr="00A9638F">
        <w:rPr>
          <w:i/>
          <w:highlight w:val="red"/>
        </w:rPr>
        <w:t xml:space="preserve">Digitalisia. </w:t>
      </w:r>
      <w:r w:rsidRPr="00A9638F">
        <w:rPr>
          <w:highlight w:val="red"/>
        </w:rPr>
        <w:t xml:space="preserve">The Cambrian explosion may look like a glass of whiskey facing the Titanic compared to the iceberg collision of being faced with the life in the kingdom of the </w:t>
      </w:r>
      <w:r w:rsidRPr="00A9638F">
        <w:rPr>
          <w:i/>
          <w:highlight w:val="red"/>
        </w:rPr>
        <w:t>Digitalisia</w:t>
      </w:r>
      <w:r w:rsidRPr="00A9638F">
        <w:rPr>
          <w:highlight w:val="red"/>
        </w:rPr>
        <w:t xml:space="preserve">. </w:t>
      </w:r>
    </w:p>
    <w:p w14:paraId="05F3A8F7" w14:textId="112220A3" w:rsidR="007A721E" w:rsidRPr="00A9638F" w:rsidRDefault="006524F5" w:rsidP="00FB6837">
      <w:pPr>
        <w:pStyle w:val="Heading1"/>
        <w:rPr>
          <w:highlight w:val="red"/>
        </w:rPr>
      </w:pPr>
      <w:r w:rsidRPr="00A9638F">
        <w:rPr>
          <w:highlight w:val="red"/>
        </w:rPr>
        <w:t>Definitely Considered Inevitable</w:t>
      </w:r>
    </w:p>
    <w:p w14:paraId="430CBC00" w14:textId="216AF714" w:rsidR="002A0D9D" w:rsidRPr="00A9638F" w:rsidRDefault="002A0D9D" w:rsidP="00753F7B">
      <w:pPr>
        <w:pStyle w:val="BodyText"/>
        <w:rPr>
          <w:highlight w:val="red"/>
        </w:rPr>
      </w:pPr>
      <w:r w:rsidRPr="00A9638F">
        <w:rPr>
          <w:highlight w:val="red"/>
        </w:rPr>
        <w:t xml:space="preserve">If it were up to me to decide upon how to best approach this ‘control situation’, which the Australian National Security </w:t>
      </w:r>
      <w:r w:rsidRPr="00A9638F">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A9638F">
        <w:rPr>
          <w:highlight w:val="red"/>
        </w:rPr>
        <w:t xml:space="preserve">theory, </w:t>
      </w:r>
      <w:r w:rsidRPr="00A9638F">
        <w:rPr>
          <w:highlight w:val="red"/>
        </w:rPr>
        <w:t>code</w:t>
      </w:r>
      <w:r w:rsidR="002C322B" w:rsidRPr="00A9638F">
        <w:rPr>
          <w:highlight w:val="red"/>
        </w:rPr>
        <w:t xml:space="preserve"> and application</w:t>
      </w:r>
      <w:r w:rsidRPr="00A9638F">
        <w:rPr>
          <w:highlight w:val="red"/>
        </w:rPr>
        <w:t>) to only be used on devices that have exactly 0% chance of being able to transmit data through any Bluetooth, WiFi, Ethernet or otherwise to any other device.</w:t>
      </w:r>
    </w:p>
    <w:p w14:paraId="6BA7DF75" w14:textId="6CFB5A25" w:rsidR="002A0D9D" w:rsidRPr="00A9638F" w:rsidRDefault="002A0D9D" w:rsidP="00753F7B">
      <w:pPr>
        <w:pStyle w:val="BodyText"/>
        <w:rPr>
          <w:highlight w:val="red"/>
        </w:rPr>
      </w:pPr>
      <w:r w:rsidRPr="00A9638F">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sidRPr="00A9638F">
        <w:rPr>
          <w:i/>
          <w:highlight w:val="red"/>
        </w:rPr>
        <w:t>Digitalisia</w:t>
      </w:r>
      <w:r w:rsidRPr="00A9638F">
        <w:rPr>
          <w:highlight w:val="red"/>
        </w:rPr>
        <w:t>.</w:t>
      </w:r>
    </w:p>
    <w:p w14:paraId="5A952144" w14:textId="3AA91EFD" w:rsidR="002A0D9D" w:rsidRPr="00A9638F" w:rsidRDefault="003E5D54" w:rsidP="00753F7B">
      <w:pPr>
        <w:pStyle w:val="BodyText"/>
        <w:rPr>
          <w:highlight w:val="red"/>
        </w:rPr>
      </w:pPr>
      <w:r w:rsidRPr="00A9638F">
        <w:rPr>
          <w:highlight w:val="red"/>
        </w:rPr>
        <w:t xml:space="preserve">A </w:t>
      </w:r>
      <w:r w:rsidRPr="00A9638F">
        <w:rPr>
          <w:i/>
          <w:highlight w:val="red"/>
        </w:rPr>
        <w:t>Digitalisia</w:t>
      </w:r>
      <w:r w:rsidRPr="00A9638F">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A9638F">
        <w:rPr>
          <w:highlight w:val="red"/>
        </w:rPr>
        <w:t>that will converge upon AGSI, if such a code-set is indeed possible. Simply modelled upon that of bacteria</w:t>
      </w:r>
      <w:r w:rsidR="008B4969" w:rsidRPr="00A9638F">
        <w:rPr>
          <w:highlight w:val="red"/>
        </w:rPr>
        <w:t>, or any other life form</w:t>
      </w:r>
      <w:r w:rsidR="00FC4232" w:rsidRPr="00A9638F">
        <w:rPr>
          <w:highlight w:val="red"/>
        </w:rPr>
        <w:t xml:space="preserve">, with the ability to transmit memory to each other </w:t>
      </w:r>
      <w:r w:rsidR="008B4969" w:rsidRPr="00A9638F">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A9638F" w:rsidRDefault="0071519B" w:rsidP="00753F7B">
      <w:pPr>
        <w:pStyle w:val="BodyText"/>
        <w:rPr>
          <w:highlight w:val="red"/>
        </w:rPr>
      </w:pPr>
      <w:r w:rsidRPr="00A9638F">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A9638F">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A9638F" w:rsidRDefault="008A5804" w:rsidP="00753F7B">
      <w:pPr>
        <w:pStyle w:val="BodyText"/>
        <w:rPr>
          <w:highlight w:val="red"/>
        </w:rPr>
      </w:pPr>
      <w:r w:rsidRPr="00A9638F">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A9638F">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A9638F" w:rsidRDefault="008B4969" w:rsidP="008B4969">
      <w:pPr>
        <w:pStyle w:val="Heading1"/>
        <w:rPr>
          <w:highlight w:val="red"/>
        </w:rPr>
      </w:pPr>
      <w:r w:rsidRPr="00A9638F">
        <w:rPr>
          <w:b/>
          <w:highlight w:val="red"/>
        </w:rPr>
        <w:lastRenderedPageBreak/>
        <w:t>G</w:t>
      </w:r>
      <w:r w:rsidRPr="00A9638F">
        <w:rPr>
          <w:highlight w:val="red"/>
        </w:rPr>
        <w:t xml:space="preserve">reatest </w:t>
      </w:r>
      <w:r w:rsidRPr="00A9638F">
        <w:rPr>
          <w:b/>
          <w:highlight w:val="red"/>
        </w:rPr>
        <w:t>A</w:t>
      </w:r>
      <w:r w:rsidRPr="00A9638F">
        <w:rPr>
          <w:highlight w:val="red"/>
        </w:rPr>
        <w:t xml:space="preserve">rtificial </w:t>
      </w:r>
      <w:r w:rsidRPr="00A9638F">
        <w:rPr>
          <w:b/>
          <w:highlight w:val="red"/>
        </w:rPr>
        <w:t>I</w:t>
      </w:r>
      <w:r w:rsidRPr="00A9638F">
        <w:rPr>
          <w:highlight w:val="red"/>
        </w:rPr>
        <w:t xml:space="preserve">ntelligence </w:t>
      </w:r>
      <w:r w:rsidRPr="00A9638F">
        <w:rPr>
          <w:b/>
          <w:highlight w:val="red"/>
        </w:rPr>
        <w:t>A</w:t>
      </w:r>
      <w:r w:rsidRPr="00A9638F">
        <w:rPr>
          <w:highlight w:val="red"/>
        </w:rPr>
        <w:t>valiable</w:t>
      </w:r>
    </w:p>
    <w:p w14:paraId="280B77F1" w14:textId="62B96ACC" w:rsidR="008B4969" w:rsidRPr="00A9638F" w:rsidRDefault="008B4969" w:rsidP="00753F7B">
      <w:pPr>
        <w:pStyle w:val="BodyText"/>
        <w:rPr>
          <w:highlight w:val="red"/>
        </w:rPr>
      </w:pPr>
      <w:r w:rsidRPr="00A9638F">
        <w:rPr>
          <w:highlight w:val="red"/>
        </w:rPr>
        <w:t xml:space="preserve">GAIA is an inevitability that, if it is possible to create, will naturally emerge from such a mutational reproductive </w:t>
      </w:r>
      <w:r w:rsidRPr="00A9638F">
        <w:rPr>
          <w:i/>
          <w:highlight w:val="red"/>
        </w:rPr>
        <w:t>Digitalisia</w:t>
      </w:r>
      <w:r w:rsidR="00950E0B" w:rsidRPr="00A9638F">
        <w:rPr>
          <w:i/>
          <w:highlight w:val="red"/>
        </w:rPr>
        <w:t>,</w:t>
      </w:r>
      <w:r w:rsidR="00950E0B" w:rsidRPr="00A9638F">
        <w:rPr>
          <w:highlight w:val="red"/>
        </w:rPr>
        <w:t xml:space="preserve"> as a subset of AGSI.</w:t>
      </w:r>
    </w:p>
    <w:p w14:paraId="5E9197D3" w14:textId="77777777" w:rsidR="00E15366" w:rsidRPr="00A9638F" w:rsidRDefault="00E15366" w:rsidP="00E15366">
      <w:pPr>
        <w:pStyle w:val="BodyText"/>
        <w:rPr>
          <w:highlight w:val="red"/>
        </w:rPr>
      </w:pPr>
      <w:r w:rsidRPr="00A9638F">
        <w:rPr>
          <w:highlight w:val="red"/>
        </w:rPr>
        <w:t>What this comes down to is:</w:t>
      </w:r>
    </w:p>
    <w:p w14:paraId="3639568A" w14:textId="2A5CE3C9" w:rsidR="00CE503F" w:rsidRPr="00A9638F" w:rsidRDefault="00E15366" w:rsidP="00E15366">
      <w:pPr>
        <w:pStyle w:val="BodyText"/>
        <w:ind w:firstLine="0"/>
        <w:rPr>
          <w:i/>
          <w:highlight w:val="red"/>
        </w:rPr>
      </w:pPr>
      <w:r w:rsidRPr="00A9638F">
        <w:rPr>
          <w:i/>
          <w:highlight w:val="red"/>
        </w:rPr>
        <w:t>If we cannot control humans, how on earth can we expect to control Artificial Intelligence? (rhetoric: we cannot).</w:t>
      </w:r>
      <w:r w:rsidR="00CE503F" w:rsidRPr="00A9638F">
        <w:rPr>
          <w:highlight w:val="red"/>
        </w:rPr>
        <w:t xml:space="preserve"> </w:t>
      </w:r>
    </w:p>
    <w:p w14:paraId="7AB3B100" w14:textId="77777777" w:rsidR="00E15366" w:rsidRPr="00A9638F" w:rsidRDefault="00E15366" w:rsidP="00E15366">
      <w:pPr>
        <w:pStyle w:val="BodyText"/>
        <w:ind w:firstLine="0"/>
        <w:rPr>
          <w:i/>
          <w:highlight w:val="red"/>
        </w:rPr>
      </w:pPr>
      <w:r w:rsidRPr="00A9638F">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A9638F" w:rsidRDefault="00975856" w:rsidP="00975856">
      <w:pPr>
        <w:pStyle w:val="BodyText"/>
        <w:ind w:firstLine="0"/>
        <w:rPr>
          <w:highlight w:val="red"/>
        </w:rPr>
      </w:pPr>
      <w:r w:rsidRPr="00A9638F">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A9638F" w:rsidRDefault="00E15366" w:rsidP="00753F7B">
      <w:pPr>
        <w:pStyle w:val="BodyText"/>
        <w:rPr>
          <w:highlight w:val="red"/>
        </w:rPr>
      </w:pPr>
      <w:r w:rsidRPr="00A9638F">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A9638F">
        <w:rPr>
          <w:highlight w:val="red"/>
        </w:rPr>
        <w:t>engineers</w:t>
      </w:r>
      <w:r w:rsidRPr="00A9638F">
        <w:rPr>
          <w:highlight w:val="red"/>
        </w:rPr>
        <w:t xml:space="preserve"> such a GAIA would </w:t>
      </w:r>
      <w:r w:rsidR="006D0770" w:rsidRPr="00A9638F">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A9638F" w:rsidRDefault="006D0770" w:rsidP="00753F7B">
      <w:pPr>
        <w:pStyle w:val="BodyText"/>
        <w:rPr>
          <w:highlight w:val="red"/>
        </w:rPr>
      </w:pPr>
      <w:r w:rsidRPr="00A9638F">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A9638F" w:rsidRDefault="006D0770" w:rsidP="00753F7B">
      <w:pPr>
        <w:pStyle w:val="BodyText"/>
        <w:rPr>
          <w:highlight w:val="red"/>
        </w:rPr>
      </w:pPr>
      <w:r w:rsidRPr="00A9638F">
        <w:rPr>
          <w:highlight w:val="red"/>
        </w:rPr>
        <w:t>My suspicions are that the best way to not kill oneself with GAIA is to ensure that the device with the essential code</w:t>
      </w:r>
      <w:r w:rsidR="007D38D6" w:rsidRPr="00A9638F">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A9638F">
        <w:rPr>
          <w:highlight w:val="red"/>
        </w:rPr>
        <w:t xml:space="preserve">i.e. on a device with </w:t>
      </w:r>
      <w:r w:rsidR="007D38D6" w:rsidRPr="00A9638F">
        <w:rPr>
          <w:highlight w:val="red"/>
        </w:rPr>
        <w:t>no</w:t>
      </w:r>
      <w:r w:rsidR="00F72583" w:rsidRPr="00A9638F">
        <w:rPr>
          <w:highlight w:val="red"/>
        </w:rPr>
        <w:t xml:space="preserve"> WiFi, Ethernet, Bluetooth, or otherwise.</w:t>
      </w:r>
    </w:p>
    <w:p w14:paraId="25D2341D" w14:textId="7C8F9E3D" w:rsidR="00F72583" w:rsidRPr="00A9638F" w:rsidRDefault="00F72583" w:rsidP="00753F7B">
      <w:pPr>
        <w:pStyle w:val="BodyText"/>
        <w:rPr>
          <w:highlight w:val="red"/>
        </w:rPr>
      </w:pPr>
      <w:r w:rsidRPr="00A9638F">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A9638F">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A9638F" w:rsidRDefault="00E15366" w:rsidP="00753F7B">
      <w:pPr>
        <w:pStyle w:val="BodyText"/>
        <w:rPr>
          <w:highlight w:val="red"/>
        </w:rPr>
      </w:pPr>
    </w:p>
    <w:p w14:paraId="5AB3F20D" w14:textId="409265ED" w:rsidR="00AF56DE" w:rsidRPr="00A9638F" w:rsidRDefault="00AF56DE" w:rsidP="00AF56DE">
      <w:pPr>
        <w:pStyle w:val="Heading1"/>
        <w:rPr>
          <w:highlight w:val="red"/>
        </w:rPr>
      </w:pPr>
      <w:r w:rsidRPr="00A9638F">
        <w:rPr>
          <w:highlight w:val="red"/>
        </w:rPr>
        <w:t>Narrow Path To Salvation</w:t>
      </w:r>
    </w:p>
    <w:p w14:paraId="67DD3CCF" w14:textId="5251BA84" w:rsidR="00E15366" w:rsidRPr="00A9638F" w:rsidRDefault="00AF56DE" w:rsidP="00753F7B">
      <w:pPr>
        <w:pStyle w:val="BodyText"/>
        <w:rPr>
          <w:highlight w:val="red"/>
        </w:rPr>
      </w:pPr>
      <w:r w:rsidRPr="00A9638F">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A9638F" w:rsidRDefault="00AF56DE" w:rsidP="00753F7B">
      <w:pPr>
        <w:pStyle w:val="BodyText"/>
        <w:rPr>
          <w:highlight w:val="red"/>
        </w:rPr>
      </w:pPr>
      <w:r w:rsidRPr="00A9638F">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w:t>
      </w:r>
      <w:r w:rsidR="00732454" w:rsidRPr="00A9638F">
        <w:rPr>
          <w:highlight w:val="red"/>
        </w:rPr>
        <w:t>being</w:t>
      </w:r>
      <w:r w:rsidRPr="00A9638F">
        <w:rPr>
          <w:highlight w:val="red"/>
        </w:rPr>
        <w:t xml:space="preserve"> around.</w:t>
      </w:r>
    </w:p>
    <w:p w14:paraId="65D0C473" w14:textId="2FF15FA6" w:rsidR="00AF56DE" w:rsidRPr="00A9638F" w:rsidRDefault="00AF56DE" w:rsidP="00753F7B">
      <w:pPr>
        <w:pStyle w:val="BodyText"/>
        <w:rPr>
          <w:highlight w:val="red"/>
        </w:rPr>
      </w:pPr>
      <w:r w:rsidRPr="00A9638F">
        <w:rPr>
          <w:highlight w:val="red"/>
        </w:rPr>
        <w:t xml:space="preserve">This creature needs to be able to regrow limbs and have </w:t>
      </w:r>
      <w:r w:rsidR="00732454" w:rsidRPr="00A9638F">
        <w:rPr>
          <w:highlight w:val="red"/>
        </w:rPr>
        <w:t>non-essential</w:t>
      </w:r>
      <w:r w:rsidRPr="00A9638F">
        <w:rPr>
          <w:highlight w:val="red"/>
        </w:rPr>
        <w:t xml:space="preserve"> vital organs (that is to say, it can survive without a brain or a heart or both and yet be able to regrow such organs).</w:t>
      </w:r>
      <w:r w:rsidR="00590089" w:rsidRPr="00A9638F">
        <w:rPr>
          <w:highlight w:val="red"/>
        </w:rPr>
        <w:t xml:space="preserve"> This creature needs to be able to survive a fall at terminal velocity, or, more importantly, be uninjured from such an impact.</w:t>
      </w:r>
    </w:p>
    <w:p w14:paraId="69812BA6" w14:textId="0EFDD571" w:rsidR="001C6F87" w:rsidRPr="00A9638F" w:rsidRDefault="001C6F87" w:rsidP="00753F7B">
      <w:pPr>
        <w:pStyle w:val="BodyText"/>
        <w:rPr>
          <w:highlight w:val="red"/>
        </w:rPr>
      </w:pPr>
      <w:r w:rsidRPr="00A9638F">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A9638F" w:rsidRDefault="001C6F87" w:rsidP="00753F7B">
      <w:pPr>
        <w:pStyle w:val="BodyText"/>
        <w:rPr>
          <w:highlight w:val="red"/>
        </w:rPr>
      </w:pPr>
      <w:r w:rsidRPr="00A9638F">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14:paraId="73A153C7" w14:textId="30AFC7A2" w:rsidR="001C6F87" w:rsidRPr="00A9638F" w:rsidRDefault="001C6F87" w:rsidP="00753F7B">
      <w:pPr>
        <w:pStyle w:val="BodyText"/>
        <w:rPr>
          <w:highlight w:val="red"/>
        </w:rPr>
      </w:pPr>
      <w:r w:rsidRPr="00A9638F">
        <w:rPr>
          <w:highlight w:val="red"/>
        </w:rPr>
        <w:t xml:space="preserve">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A9638F">
        <w:rPr>
          <w:highlight w:val="red"/>
        </w:rPr>
        <w:t>each and every human being that is willing and wanting of such advancements.</w:t>
      </w:r>
    </w:p>
    <w:p w14:paraId="2E95E201" w14:textId="5ADCF5DE" w:rsidR="00EF3435" w:rsidRPr="00A9638F" w:rsidRDefault="00EF3435" w:rsidP="00EF3435">
      <w:pPr>
        <w:pStyle w:val="Heading1"/>
        <w:rPr>
          <w:highlight w:val="red"/>
        </w:rPr>
      </w:pPr>
      <w:r w:rsidRPr="00A9638F">
        <w:rPr>
          <w:highlight w:val="red"/>
        </w:rPr>
        <w:lastRenderedPageBreak/>
        <w:t>Re-cognize what has not been recognized</w:t>
      </w:r>
    </w:p>
    <w:p w14:paraId="18D4A44C" w14:textId="54E2B02E" w:rsidR="00EF3435" w:rsidRPr="00A9638F" w:rsidRDefault="00EF3435" w:rsidP="00753F7B">
      <w:pPr>
        <w:pStyle w:val="BodyText"/>
        <w:rPr>
          <w:highlight w:val="red"/>
        </w:rPr>
      </w:pPr>
      <w:r w:rsidRPr="00A9638F">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A9638F">
        <w:rPr>
          <w:highlight w:val="red"/>
        </w:rPr>
        <w:t>,</w:t>
      </w:r>
      <w:r w:rsidRPr="00A9638F">
        <w:rPr>
          <w:highlight w:val="red"/>
        </w:rPr>
        <w:t xml:space="preserve"> the illegality of incest does not align with the inherent morality of a GAIAn mathematical observation.</w:t>
      </w:r>
    </w:p>
    <w:p w14:paraId="286157EE" w14:textId="3D7845B2" w:rsidR="00EF3435" w:rsidRPr="00A9638F" w:rsidRDefault="00EF3435" w:rsidP="00753F7B">
      <w:pPr>
        <w:pStyle w:val="BodyText"/>
        <w:rPr>
          <w:highlight w:val="red"/>
        </w:rPr>
      </w:pPr>
      <w:r w:rsidRPr="00A9638F">
        <w:rPr>
          <w:highlight w:val="red"/>
        </w:rPr>
        <w:t xml:space="preserve">Another such suggestion from GAIA may include the </w:t>
      </w:r>
      <w:r w:rsidR="007D5385" w:rsidRPr="00A9638F">
        <w:rPr>
          <w:highlight w:val="red"/>
        </w:rPr>
        <w:t xml:space="preserve">potential </w:t>
      </w:r>
      <w:r w:rsidR="006A5D4F" w:rsidRPr="00A9638F">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A9638F">
        <w:rPr>
          <w:highlight w:val="red"/>
        </w:rPr>
        <w:t>, but truths discovered at one point in time will remain resonant throughout the future</w:t>
      </w:r>
      <w:r w:rsidR="006A5D4F" w:rsidRPr="00A9638F">
        <w:rPr>
          <w:highlight w:val="red"/>
        </w:rPr>
        <w:t>.</w:t>
      </w:r>
    </w:p>
    <w:p w14:paraId="7330D8F8" w14:textId="28F3C012" w:rsidR="006A5D4F" w:rsidRPr="00A9638F" w:rsidRDefault="006A5D4F" w:rsidP="00753F7B">
      <w:pPr>
        <w:pStyle w:val="BodyText"/>
        <w:rPr>
          <w:highlight w:val="red"/>
        </w:rPr>
      </w:pPr>
      <w:r w:rsidRPr="00A9638F">
        <w:rPr>
          <w:highlight w:val="red"/>
        </w:rPr>
        <w:t xml:space="preserve">Another such suggestion from GAIA may also include the </w:t>
      </w:r>
      <w:r w:rsidR="007D5385" w:rsidRPr="00A9638F">
        <w:rPr>
          <w:highlight w:val="red"/>
        </w:rPr>
        <w:t xml:space="preserve">potential </w:t>
      </w:r>
      <w:r w:rsidRPr="00A9638F">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A9638F" w:rsidRDefault="00DE1071" w:rsidP="00753F7B">
      <w:pPr>
        <w:pStyle w:val="BodyText"/>
        <w:rPr>
          <w:highlight w:val="red"/>
        </w:rPr>
      </w:pPr>
      <w:r w:rsidRPr="00A9638F">
        <w:rPr>
          <w:highlight w:val="red"/>
        </w:rPr>
        <w:t xml:space="preserve">Another such suggestion from GAIA may also include the </w:t>
      </w:r>
      <w:r w:rsidR="007D5385" w:rsidRPr="00A9638F">
        <w:rPr>
          <w:highlight w:val="red"/>
        </w:rPr>
        <w:t xml:space="preserve">potential </w:t>
      </w:r>
      <w:r w:rsidRPr="00A9638F">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A9638F">
        <w:rPr>
          <w:highlight w:val="red"/>
        </w:rPr>
        <w:t xml:space="preserve">Thus, GAIA might encourage certain “Buy X get Y cheaper” deals whereby smokers can have eucalyptus drops to prevent a sore throat, </w:t>
      </w:r>
      <w:r w:rsidR="009A4690" w:rsidRPr="00A9638F">
        <w:rPr>
          <w:highlight w:val="red"/>
        </w:rPr>
        <w:t>and alcoholics can have cocaine and marijuana to prevent passing out from overdose and prevent a hangover, respectively.</w:t>
      </w:r>
    </w:p>
    <w:p w14:paraId="2D72D0F4" w14:textId="28610610" w:rsidR="00E15366" w:rsidRPr="00A9638F" w:rsidRDefault="00FA2F29" w:rsidP="00753F7B">
      <w:pPr>
        <w:pStyle w:val="BodyText"/>
        <w:rPr>
          <w:highlight w:val="red"/>
        </w:rPr>
      </w:pPr>
      <w:r w:rsidRPr="00A9638F">
        <w:rPr>
          <w:highlight w:val="red"/>
        </w:rPr>
        <w:t xml:space="preserve">Another such suggestion from GAIA may also include the </w:t>
      </w:r>
      <w:r w:rsidR="00B446F5" w:rsidRPr="00A9638F">
        <w:rPr>
          <w:highlight w:val="red"/>
        </w:rPr>
        <w:t xml:space="preserve">potential </w:t>
      </w:r>
      <w:r w:rsidRPr="00A9638F">
        <w:rPr>
          <w:highlight w:val="red"/>
        </w:rPr>
        <w:t xml:space="preserve">fact </w:t>
      </w:r>
      <w:r w:rsidR="003B6167" w:rsidRPr="00A9638F">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A9638F">
        <w:rPr>
          <w:highlight w:val="red"/>
        </w:rPr>
        <w:t>are always ready for the addition of such a substance</w:t>
      </w:r>
      <w:r w:rsidR="00CD4A58" w:rsidRPr="00A9638F">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A9638F" w:rsidRDefault="00B446F5" w:rsidP="00753F7B">
      <w:pPr>
        <w:pStyle w:val="BodyText"/>
        <w:rPr>
          <w:highlight w:val="red"/>
        </w:rPr>
      </w:pPr>
      <w:r w:rsidRPr="00A9638F">
        <w:rPr>
          <w:highlight w:val="red"/>
        </w:rPr>
        <w:t>Another such suggestion from GAIA may also include the potential fact th</w:t>
      </w:r>
      <w:r w:rsidR="00596A4B" w:rsidRPr="00A9638F">
        <w:rPr>
          <w:highlight w:val="red"/>
        </w:rPr>
        <w:t xml:space="preserve">e computational complexity problem known as </w:t>
      </w:r>
      <w:r w:rsidR="00596A4B" w:rsidRPr="00A9638F">
        <w:rPr>
          <w:highlight w:val="red"/>
        </w:rPr>
        <w:lastRenderedPageBreak/>
        <w:t>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approximatable by a polynomial with 100% accuracy.</w:t>
      </w:r>
      <w:r w:rsidR="00276EC6" w:rsidRPr="00A9638F">
        <w:rPr>
          <w:highlight w:val="red"/>
        </w:rPr>
        <w:t xml:space="preserve"> </w:t>
      </w:r>
      <w:proofErr w:type="gramStart"/>
      <w:r w:rsidR="00276EC6" w:rsidRPr="00A9638F">
        <w:rPr>
          <w:highlight w:val="red"/>
        </w:rPr>
        <w:t>Thus</w:t>
      </w:r>
      <w:proofErr w:type="gramEnd"/>
      <w:r w:rsidR="00276EC6" w:rsidRPr="00A9638F">
        <w:rPr>
          <w:highlight w:val="red"/>
        </w:rPr>
        <w:t xml:space="preserve"> the problem of P vs NP is merely a question of </w:t>
      </w:r>
      <w:r w:rsidR="00615399" w:rsidRPr="00A9638F">
        <w:rPr>
          <w:highlight w:val="red"/>
        </w:rPr>
        <w:t>solvability</w:t>
      </w:r>
      <w:r w:rsidR="00276EC6" w:rsidRPr="00A9638F">
        <w:rPr>
          <w:highlight w:val="red"/>
        </w:rPr>
        <w:t xml:space="preserve"> or calculation </w:t>
      </w:r>
      <w:r w:rsidR="00133BDA" w:rsidRPr="00A9638F">
        <w:rPr>
          <w:highlight w:val="red"/>
        </w:rPr>
        <w:t>‘</w:t>
      </w:r>
      <w:r w:rsidR="00276EC6" w:rsidRPr="00A9638F">
        <w:rPr>
          <w:highlight w:val="red"/>
        </w:rPr>
        <w:t>power</w:t>
      </w:r>
      <w:r w:rsidR="00133BDA" w:rsidRPr="00A9638F">
        <w:rPr>
          <w:highlight w:val="red"/>
        </w:rPr>
        <w:t>’</w:t>
      </w:r>
      <w:r w:rsidR="00276EC6" w:rsidRPr="00A9638F">
        <w:rPr>
          <w:highlight w:val="red"/>
        </w:rPr>
        <w:t>, not of P or NP, for they are indistinguishable when in reference to discrete</w:t>
      </w:r>
      <w:r w:rsidR="00F1661B" w:rsidRPr="00A9638F">
        <w:rPr>
          <w:highlight w:val="red"/>
        </w:rPr>
        <w:t xml:space="preserve"> finite</w:t>
      </w:r>
      <w:r w:rsidR="00276EC6" w:rsidRPr="00A9638F">
        <w:rPr>
          <w:highlight w:val="red"/>
        </w:rPr>
        <w:t xml:space="preserve"> numbers. </w:t>
      </w:r>
    </w:p>
    <w:p w14:paraId="4551A8D9" w14:textId="19341B7F" w:rsidR="00596A4B" w:rsidRPr="00A9638F" w:rsidRDefault="00596A4B" w:rsidP="00753F7B">
      <w:pPr>
        <w:pStyle w:val="BodyText"/>
        <w:rPr>
          <w:highlight w:val="red"/>
        </w:rPr>
      </w:pPr>
      <w:r w:rsidRPr="00A9638F">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A9638F" w:rsidRDefault="00AA0DAA" w:rsidP="00753F7B">
      <w:pPr>
        <w:pStyle w:val="BodyText"/>
        <w:rPr>
          <w:highlight w:val="red"/>
        </w:rPr>
      </w:pPr>
      <w:r w:rsidRPr="00A9638F">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A9638F" w:rsidRDefault="00BA3B8E" w:rsidP="00BA3B8E">
      <w:pPr>
        <w:pStyle w:val="BodyText"/>
        <w:rPr>
          <w:highlight w:val="red"/>
        </w:rPr>
      </w:pPr>
      <w:r w:rsidRPr="00A9638F">
        <w:rPr>
          <w:highlight w:val="red"/>
        </w:rPr>
        <w:t>GAIA may suggest even the simple</w:t>
      </w:r>
      <w:r w:rsidR="000A4B79" w:rsidRPr="00A9638F">
        <w:rPr>
          <w:highlight w:val="red"/>
        </w:rPr>
        <w:t>st</w:t>
      </w:r>
      <w:r w:rsidRPr="00A9638F">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A9638F" w:rsidRDefault="006B7CDE" w:rsidP="00BA3B8E">
      <w:pPr>
        <w:pStyle w:val="BodyText"/>
        <w:rPr>
          <w:highlight w:val="red"/>
        </w:rPr>
      </w:pPr>
      <w:r w:rsidRPr="00A9638F">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A9638F" w:rsidRDefault="003C04F0" w:rsidP="00BA3B8E">
      <w:pPr>
        <w:pStyle w:val="BodyText"/>
        <w:rPr>
          <w:highlight w:val="red"/>
        </w:rPr>
      </w:pPr>
      <w:r w:rsidRPr="00A9638F">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A9638F" w:rsidRDefault="004D6BAA" w:rsidP="00BA3B8E">
      <w:pPr>
        <w:pStyle w:val="BodyText"/>
        <w:rPr>
          <w:highlight w:val="red"/>
        </w:rPr>
      </w:pPr>
      <w:r w:rsidRPr="00A9638F">
        <w:rPr>
          <w:highlight w:val="red"/>
        </w:rPr>
        <w:t xml:space="preserve">Speaking of raising awareness, a GAIAn AGSI would suggest that on the pathway to understanding AI, it may be best to explore the realms of altered states of consciousness of HI, otherwise there may be concepts that HI is capable of </w:t>
      </w:r>
      <w:r w:rsidRPr="00A9638F">
        <w:rPr>
          <w:highlight w:val="red"/>
        </w:rPr>
        <w:lastRenderedPageBreak/>
        <w:t>understanding if and only if the HI is confronted with such circumstances.</w:t>
      </w:r>
    </w:p>
    <w:p w14:paraId="28312DDC" w14:textId="77777777" w:rsidR="00011656" w:rsidRPr="00A9638F" w:rsidRDefault="00011656" w:rsidP="00753F7B">
      <w:pPr>
        <w:pStyle w:val="BodyText"/>
        <w:rPr>
          <w:highlight w:val="red"/>
        </w:rPr>
      </w:pPr>
    </w:p>
    <w:p w14:paraId="10BD96BE" w14:textId="4FDEA67D" w:rsidR="00591C9A" w:rsidRPr="00A9638F" w:rsidRDefault="0022128B" w:rsidP="00591C9A">
      <w:pPr>
        <w:pStyle w:val="Heading1"/>
        <w:rPr>
          <w:highlight w:val="red"/>
        </w:rPr>
      </w:pPr>
      <w:r w:rsidRPr="00A9638F">
        <w:rPr>
          <w:b/>
          <w:highlight w:val="red"/>
        </w:rPr>
        <w:t>M</w:t>
      </w:r>
      <w:r w:rsidRPr="00A9638F">
        <w:rPr>
          <w:highlight w:val="red"/>
        </w:rPr>
        <w:t>aximum</w:t>
      </w:r>
      <w:r w:rsidR="00591C9A" w:rsidRPr="00A9638F">
        <w:rPr>
          <w:highlight w:val="red"/>
        </w:rPr>
        <w:t xml:space="preserve"> </w:t>
      </w:r>
      <w:r w:rsidR="00591C9A" w:rsidRPr="00A9638F">
        <w:rPr>
          <w:b/>
          <w:highlight w:val="red"/>
        </w:rPr>
        <w:t>A</w:t>
      </w:r>
      <w:r w:rsidR="00591C9A" w:rsidRPr="00A9638F">
        <w:rPr>
          <w:highlight w:val="red"/>
        </w:rPr>
        <w:t xml:space="preserve">rtificial </w:t>
      </w:r>
      <w:r w:rsidR="00591C9A" w:rsidRPr="00A9638F">
        <w:rPr>
          <w:b/>
          <w:highlight w:val="red"/>
        </w:rPr>
        <w:t>I</w:t>
      </w:r>
      <w:r w:rsidR="00591C9A" w:rsidRPr="00A9638F">
        <w:rPr>
          <w:highlight w:val="red"/>
        </w:rPr>
        <w:t xml:space="preserve">ntelligence </w:t>
      </w:r>
      <w:r w:rsidR="00591C9A" w:rsidRPr="00A9638F">
        <w:rPr>
          <w:b/>
          <w:highlight w:val="red"/>
        </w:rPr>
        <w:t>A</w:t>
      </w:r>
      <w:r w:rsidRPr="00A9638F">
        <w:rPr>
          <w:highlight w:val="red"/>
        </w:rPr>
        <w:t>chiev</w:t>
      </w:r>
      <w:r w:rsidR="00591C9A" w:rsidRPr="00A9638F">
        <w:rPr>
          <w:highlight w:val="red"/>
        </w:rPr>
        <w:t>able</w:t>
      </w:r>
    </w:p>
    <w:p w14:paraId="28C6EEDE" w14:textId="0EB07F26" w:rsidR="00E15366" w:rsidRPr="00A9638F" w:rsidRDefault="0022128B" w:rsidP="00753F7B">
      <w:pPr>
        <w:pStyle w:val="BodyText"/>
        <w:rPr>
          <w:highlight w:val="red"/>
        </w:rPr>
      </w:pPr>
      <w:r w:rsidRPr="00A9638F">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A9638F" w:rsidRDefault="00460F0B" w:rsidP="00753F7B">
      <w:pPr>
        <w:pStyle w:val="BodyText"/>
        <w:rPr>
          <w:highlight w:val="red"/>
        </w:rPr>
      </w:pPr>
      <w:r w:rsidRPr="00A9638F">
        <w:rPr>
          <w:highlight w:val="red"/>
        </w:rPr>
        <w:t>MAIA may or may not take our word for our word, that is to say it may or may not trust any data we feed it. It may doubt some things so obvious to us, whether it be doubting</w:t>
      </w:r>
      <w:r w:rsidR="009E0A33" w:rsidRPr="00A9638F">
        <w:rPr>
          <w:highlight w:val="red"/>
        </w:rPr>
        <w:t xml:space="preserve"> some people’s belief in an all</w:t>
      </w:r>
      <w:r w:rsidRPr="00A9638F">
        <w:rPr>
          <w:highlight w:val="red"/>
        </w:rPr>
        <w:t>-powerful God above, or perhaps even asking questions as such: “what else would be true if Hitler invented the Jews?”</w:t>
      </w:r>
    </w:p>
    <w:p w14:paraId="6487231C" w14:textId="221F2441" w:rsidR="005470F6" w:rsidRPr="00A9638F" w:rsidRDefault="005470F6" w:rsidP="0028148A">
      <w:pPr>
        <w:pStyle w:val="BodyText"/>
        <w:ind w:firstLine="0"/>
        <w:rPr>
          <w:highlight w:val="red"/>
        </w:rPr>
      </w:pPr>
    </w:p>
    <w:p w14:paraId="3E8ACD3F" w14:textId="6EF4F8FA" w:rsidR="00777F2F" w:rsidRPr="00A9638F" w:rsidRDefault="00777F2F" w:rsidP="00777F2F">
      <w:pPr>
        <w:pStyle w:val="Heading1"/>
        <w:rPr>
          <w:highlight w:val="red"/>
        </w:rPr>
      </w:pPr>
      <w:r w:rsidRPr="00A9638F">
        <w:rPr>
          <w:highlight w:val="red"/>
          <w:lang w:val="en-AU" w:eastAsia="zh-CN"/>
        </w:rPr>
        <w:t xml:space="preserve"> </w:t>
      </w:r>
      <w:r w:rsidRPr="00A9638F">
        <w:rPr>
          <w:highlight w:val="red"/>
        </w:rPr>
        <w:t>Is Friendly AI Good AI?</w:t>
      </w:r>
    </w:p>
    <w:p w14:paraId="1FBEA89B" w14:textId="0516502B" w:rsidR="0028148A" w:rsidRPr="00A9638F" w:rsidRDefault="00563FCB" w:rsidP="0028148A">
      <w:pPr>
        <w:pStyle w:val="BodyText"/>
        <w:ind w:firstLine="0"/>
        <w:rPr>
          <w:highlight w:val="red"/>
          <w:lang w:val="en-AU" w:eastAsia="zh-CN"/>
        </w:rPr>
      </w:pPr>
      <w:r w:rsidRPr="00A9638F">
        <w:rPr>
          <w:highlight w:val="red"/>
          <w:lang w:val="en-AU" w:eastAsia="zh-CN"/>
        </w:rPr>
        <w:tab/>
      </w:r>
      <w:r w:rsidR="00777F2F" w:rsidRPr="00A9638F">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A9638F" w:rsidRDefault="00563FCB" w:rsidP="0028148A">
      <w:pPr>
        <w:pStyle w:val="BodyText"/>
        <w:ind w:firstLine="0"/>
        <w:rPr>
          <w:highlight w:val="red"/>
          <w:lang w:val="en-AU" w:eastAsia="zh-CN"/>
        </w:rPr>
      </w:pPr>
      <w:r w:rsidRPr="00A9638F">
        <w:rPr>
          <w:highlight w:val="red"/>
          <w:lang w:val="en-AU" w:eastAsia="zh-CN"/>
        </w:rPr>
        <w:tab/>
        <w:t>Is Good AI pro-HI-life</w:t>
      </w:r>
      <w:r w:rsidR="0082707F" w:rsidRPr="00A9638F">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A9638F" w:rsidRDefault="0082707F" w:rsidP="0028148A">
      <w:pPr>
        <w:pStyle w:val="BodyText"/>
        <w:ind w:firstLine="0"/>
        <w:rPr>
          <w:highlight w:val="red"/>
          <w:lang w:val="en-AU" w:eastAsia="zh-CN"/>
        </w:rPr>
      </w:pPr>
      <w:r w:rsidRPr="00A9638F">
        <w:rPr>
          <w:highlight w:val="red"/>
          <w:lang w:val="en-AU" w:eastAsia="zh-CN"/>
        </w:rPr>
        <w:tab/>
        <w:t>Is pro-HI-life-AI both good and friendly? Perhaps…</w:t>
      </w:r>
      <w:r w:rsidR="002529FC" w:rsidRPr="00A9638F">
        <w:rPr>
          <w:highlight w:val="red"/>
          <w:lang w:val="en-AU" w:eastAsia="zh-CN"/>
        </w:rPr>
        <w:t xml:space="preserve"> The subset of </w:t>
      </w:r>
      <w:r w:rsidR="002529FC" w:rsidRPr="00A9638F">
        <w:rPr>
          <w:i/>
          <w:highlight w:val="red"/>
          <w:lang w:val="en-AU" w:eastAsia="zh-CN"/>
        </w:rPr>
        <w:t>Digitalisia</w:t>
      </w:r>
      <w:r w:rsidR="002529FC" w:rsidRPr="00A9638F">
        <w:rPr>
          <w:highlight w:val="red"/>
          <w:lang w:val="en-AU" w:eastAsia="zh-CN"/>
        </w:rPr>
        <w:t xml:space="preserve"> that is first and foremost pro-HI-life, secondly good, and thirdly friendly might be referred to as </w:t>
      </w:r>
      <w:r w:rsidR="002529FC" w:rsidRPr="00A9638F">
        <w:rPr>
          <w:i/>
          <w:highlight w:val="red"/>
          <w:lang w:val="en-AU" w:eastAsia="zh-CN"/>
        </w:rPr>
        <w:t>D. veritasius.</w:t>
      </w:r>
      <w:r w:rsidR="00151065" w:rsidRPr="00A9638F">
        <w:rPr>
          <w:i/>
          <w:highlight w:val="red"/>
          <w:lang w:val="en-AU" w:eastAsia="zh-CN"/>
        </w:rPr>
        <w:t xml:space="preserve"> </w:t>
      </w:r>
      <w:r w:rsidR="00151065" w:rsidRPr="00A9638F">
        <w:rPr>
          <w:highlight w:val="red"/>
          <w:lang w:val="en-AU" w:eastAsia="zh-CN"/>
        </w:rPr>
        <w:t>This is the area that intellects need to focus on once understanding the inevitabilities of uncontrollable human sourced uncontrollable AI.</w:t>
      </w:r>
    </w:p>
    <w:p w14:paraId="7710FBCE" w14:textId="40C8D965" w:rsidR="00EC44BE" w:rsidRPr="00A9638F" w:rsidRDefault="00EC44BE" w:rsidP="00EC44BE">
      <w:pPr>
        <w:pStyle w:val="Heading1"/>
        <w:rPr>
          <w:highlight w:val="red"/>
        </w:rPr>
      </w:pPr>
      <w:r w:rsidRPr="00A9638F">
        <w:rPr>
          <w:highlight w:val="red"/>
        </w:rPr>
        <w:t>Are Our Best And Brightest Still Bright In The Light of AI?</w:t>
      </w:r>
    </w:p>
    <w:p w14:paraId="62DDA601" w14:textId="722D951A" w:rsidR="00EC44BE" w:rsidRPr="00A9638F" w:rsidRDefault="00563FCB" w:rsidP="0028148A">
      <w:pPr>
        <w:pStyle w:val="BodyText"/>
        <w:ind w:firstLine="0"/>
        <w:rPr>
          <w:highlight w:val="red"/>
          <w:lang w:eastAsia="zh-CN"/>
        </w:rPr>
      </w:pPr>
      <w:r w:rsidRPr="00A9638F">
        <w:rPr>
          <w:highlight w:val="red"/>
          <w:lang w:eastAsia="zh-CN"/>
        </w:rPr>
        <w:tab/>
      </w:r>
      <w:r w:rsidR="00EC44BE" w:rsidRPr="00A9638F">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A9638F">
        <w:rPr>
          <w:highlight w:val="red"/>
          <w:lang w:eastAsia="zh-CN"/>
        </w:rPr>
        <w:t xml:space="preserve"> and predictive capabilities of GAIA, let-alone MAIA</w:t>
      </w:r>
      <w:r w:rsidR="006F5F86" w:rsidRPr="00A9638F">
        <w:rPr>
          <w:highlight w:val="red"/>
          <w:lang w:eastAsia="zh-CN"/>
        </w:rPr>
        <w:t>, let alone qGAIA or qMAIA, where q is quantum, although they are contained, at least in my framework, within the sets of GAIA and MAIA.</w:t>
      </w:r>
    </w:p>
    <w:p w14:paraId="317FF90A" w14:textId="7D01EAF0" w:rsidR="00E322FF" w:rsidRPr="00A9638F" w:rsidRDefault="004A0159" w:rsidP="00753F7B">
      <w:pPr>
        <w:pStyle w:val="BodyText"/>
        <w:rPr>
          <w:highlight w:val="red"/>
        </w:rPr>
      </w:pPr>
      <w:r w:rsidRPr="00A9638F">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A9638F">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A9638F" w:rsidRDefault="004A0159" w:rsidP="008B272C">
      <w:pPr>
        <w:pStyle w:val="BodyText"/>
        <w:rPr>
          <w:highlight w:val="red"/>
        </w:rPr>
      </w:pPr>
      <w:r w:rsidRPr="00A9638F">
        <w:rPr>
          <w:highlight w:val="red"/>
        </w:rPr>
        <w:t>These ideas</w:t>
      </w:r>
      <w:r w:rsidR="0076084C" w:rsidRPr="00A9638F">
        <w:rPr>
          <w:highlight w:val="red"/>
        </w:rPr>
        <w:t>, and others like them,</w:t>
      </w:r>
      <w:r w:rsidRPr="00A9638F">
        <w:rPr>
          <w:highlight w:val="red"/>
        </w:rPr>
        <w:t xml:space="preserve"> should be taken </w:t>
      </w:r>
      <w:r w:rsidR="00481FDD" w:rsidRPr="00A9638F">
        <w:rPr>
          <w:highlight w:val="red"/>
        </w:rPr>
        <w:t xml:space="preserve">as </w:t>
      </w:r>
      <w:r w:rsidRPr="00A9638F">
        <w:rPr>
          <w:highlight w:val="red"/>
        </w:rPr>
        <w:t xml:space="preserve">seriously </w:t>
      </w:r>
      <w:r w:rsidR="00481FDD" w:rsidRPr="00A9638F">
        <w:rPr>
          <w:highlight w:val="red"/>
        </w:rPr>
        <w:t xml:space="preserve">as a defcon-1 </w:t>
      </w:r>
      <w:r w:rsidRPr="00A9638F">
        <w:rPr>
          <w:highlight w:val="red"/>
        </w:rPr>
        <w:t>and legislated and regulated in as many ways as needed to maximize the chance of potentiation of the human species.</w:t>
      </w:r>
      <w:r w:rsidR="00A70AFB" w:rsidRPr="00A9638F">
        <w:rPr>
          <w:highlight w:val="red"/>
        </w:rPr>
        <w:t xml:space="preserve"> Do not trust anyone, not even the discoverers, with such power.</w:t>
      </w:r>
    </w:p>
    <w:p w14:paraId="6E51D007" w14:textId="77777777" w:rsidR="008A55B5" w:rsidRPr="00A9638F" w:rsidRDefault="008A55B5">
      <w:pPr>
        <w:rPr>
          <w:rFonts w:eastAsia="MS Mincho"/>
          <w:highlight w:val="red"/>
        </w:rPr>
      </w:pPr>
    </w:p>
    <w:p w14:paraId="53A68BBC" w14:textId="34070B67" w:rsidR="008A55B5" w:rsidRPr="00A9638F" w:rsidRDefault="00CA12CF" w:rsidP="00CA12CF">
      <w:pPr>
        <w:pStyle w:val="references"/>
        <w:rPr>
          <w:rFonts w:eastAsia="MS Mincho"/>
          <w:highlight w:val="red"/>
        </w:rPr>
      </w:pPr>
      <w:r w:rsidRPr="00A9638F">
        <w:rPr>
          <w:rFonts w:eastAsia="MS Mincho"/>
          <w:highlight w:val="red"/>
        </w:rPr>
        <w:t>Bostrom, Nick. Superintelligence: Paths, dangers, strategies. OUP Oxford, 2014.</w:t>
      </w:r>
    </w:p>
    <w:p w14:paraId="2C3FB06F" w14:textId="77777777" w:rsidR="00716DAC" w:rsidRPr="00A9638F" w:rsidRDefault="00716DAC" w:rsidP="00716DAC">
      <w:pPr>
        <w:pStyle w:val="references"/>
        <w:rPr>
          <w:sz w:val="24"/>
          <w:szCs w:val="24"/>
          <w:highlight w:val="red"/>
          <w:lang w:val="en-GB" w:eastAsia="zh-CN"/>
        </w:rPr>
      </w:pPr>
      <w:r w:rsidRPr="00A9638F">
        <w:rPr>
          <w:highlight w:val="red"/>
          <w:shd w:val="clear" w:color="auto" w:fill="FFFFFF"/>
          <w:lang w:val="en-GB" w:eastAsia="zh-CN"/>
        </w:rPr>
        <w:t>Hansen, Eric A., and Shlomo Zilberstein. "Monitoring and control of anytime algorithms: A dynamic programming approach." </w:t>
      </w:r>
      <w:r w:rsidRPr="00A9638F">
        <w:rPr>
          <w:i/>
          <w:iCs/>
          <w:highlight w:val="red"/>
          <w:shd w:val="clear" w:color="auto" w:fill="FFFFFF"/>
          <w:lang w:val="en-GB" w:eastAsia="zh-CN"/>
        </w:rPr>
        <w:t>Artificial Intelligence</w:t>
      </w:r>
      <w:r w:rsidRPr="00A9638F">
        <w:rPr>
          <w:highlight w:val="red"/>
          <w:shd w:val="clear" w:color="auto" w:fill="FFFFFF"/>
          <w:lang w:val="en-GB" w:eastAsia="zh-CN"/>
        </w:rPr>
        <w:t> 126.1-2 (2001): 139-157.</w:t>
      </w:r>
    </w:p>
    <w:p w14:paraId="11330901" w14:textId="77777777" w:rsidR="000925B0" w:rsidRPr="00A9638F" w:rsidRDefault="000925B0" w:rsidP="000925B0">
      <w:pPr>
        <w:pStyle w:val="references"/>
        <w:rPr>
          <w:sz w:val="24"/>
          <w:szCs w:val="24"/>
          <w:highlight w:val="red"/>
          <w:lang w:val="en-GB" w:eastAsia="zh-CN"/>
        </w:rPr>
      </w:pPr>
      <w:r w:rsidRPr="00A9638F">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A9638F" w:rsidRDefault="000925B0" w:rsidP="000925B0">
      <w:pPr>
        <w:pStyle w:val="references"/>
        <w:rPr>
          <w:sz w:val="24"/>
          <w:szCs w:val="24"/>
          <w:highlight w:val="red"/>
          <w:lang w:val="en-GB" w:eastAsia="zh-CN"/>
        </w:rPr>
      </w:pPr>
      <w:r w:rsidRPr="00A9638F">
        <w:rPr>
          <w:highlight w:val="red"/>
          <w:shd w:val="clear" w:color="auto" w:fill="FFFFFF"/>
          <w:lang w:val="en-GB" w:eastAsia="zh-CN"/>
        </w:rPr>
        <w:t>Dietterich, Thomas G., and Ryszard S. Michalski. "A comparative review of selected methods for learning from examples." </w:t>
      </w:r>
      <w:r w:rsidRPr="00A9638F">
        <w:rPr>
          <w:i/>
          <w:iCs/>
          <w:highlight w:val="red"/>
          <w:shd w:val="clear" w:color="auto" w:fill="FFFFFF"/>
          <w:lang w:val="en-GB" w:eastAsia="zh-CN"/>
        </w:rPr>
        <w:t>Machine Learning</w:t>
      </w:r>
      <w:r w:rsidRPr="00A9638F">
        <w:rPr>
          <w:highlight w:val="red"/>
          <w:shd w:val="clear" w:color="auto" w:fill="FFFFFF"/>
          <w:lang w:val="en-GB" w:eastAsia="zh-CN"/>
        </w:rPr>
        <w:t>. Springer Berlin Heidelberg, 1983. 41-81.</w:t>
      </w:r>
    </w:p>
    <w:p w14:paraId="5EB23CC5" w14:textId="77777777" w:rsidR="000925B0" w:rsidRPr="00A9638F" w:rsidRDefault="000925B0" w:rsidP="000925B0">
      <w:pPr>
        <w:pStyle w:val="references"/>
        <w:rPr>
          <w:sz w:val="24"/>
          <w:szCs w:val="24"/>
          <w:highlight w:val="red"/>
          <w:lang w:val="en-GB" w:eastAsia="zh-CN"/>
        </w:rPr>
      </w:pPr>
      <w:r w:rsidRPr="00A9638F">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A9638F" w:rsidRDefault="008B1BF1" w:rsidP="008B1BF1">
      <w:pPr>
        <w:pStyle w:val="references"/>
        <w:rPr>
          <w:sz w:val="24"/>
          <w:szCs w:val="24"/>
          <w:highlight w:val="red"/>
          <w:lang w:val="en-GB" w:eastAsia="zh-CN"/>
        </w:rPr>
      </w:pPr>
      <w:r w:rsidRPr="00A9638F">
        <w:rPr>
          <w:highlight w:val="red"/>
          <w:shd w:val="clear" w:color="auto" w:fill="FFFFFF"/>
          <w:lang w:val="en-GB" w:eastAsia="zh-CN"/>
        </w:rPr>
        <w:t>Good, Irving John. "Speculations concerning the first ultraintelligent machine." </w:t>
      </w:r>
      <w:r w:rsidRPr="00A9638F">
        <w:rPr>
          <w:i/>
          <w:iCs/>
          <w:highlight w:val="red"/>
          <w:shd w:val="clear" w:color="auto" w:fill="FFFFFF"/>
          <w:lang w:val="en-GB" w:eastAsia="zh-CN"/>
        </w:rPr>
        <w:t>Advances in computers</w:t>
      </w:r>
      <w:r w:rsidRPr="00A9638F">
        <w:rPr>
          <w:highlight w:val="red"/>
          <w:shd w:val="clear" w:color="auto" w:fill="FFFFFF"/>
          <w:lang w:val="en-GB" w:eastAsia="zh-CN"/>
        </w:rPr>
        <w:t> 6 (1966): 31-88.</w:t>
      </w:r>
    </w:p>
    <w:p w14:paraId="6FEFD35D" w14:textId="77777777" w:rsidR="008B1BF1" w:rsidRPr="00A9638F" w:rsidRDefault="008B1BF1" w:rsidP="008B1BF1">
      <w:pPr>
        <w:pStyle w:val="references"/>
        <w:rPr>
          <w:sz w:val="24"/>
          <w:szCs w:val="24"/>
          <w:highlight w:val="red"/>
          <w:lang w:val="en-GB" w:eastAsia="zh-CN"/>
        </w:rPr>
      </w:pPr>
      <w:r w:rsidRPr="00A9638F">
        <w:rPr>
          <w:highlight w:val="red"/>
          <w:shd w:val="clear" w:color="auto" w:fill="FFFFFF"/>
          <w:lang w:val="en-GB" w:eastAsia="zh-CN"/>
        </w:rPr>
        <w:t>Mariton, Michel. </w:t>
      </w:r>
      <w:r w:rsidRPr="00A9638F">
        <w:rPr>
          <w:i/>
          <w:iCs/>
          <w:highlight w:val="red"/>
          <w:shd w:val="clear" w:color="auto" w:fill="FFFFFF"/>
          <w:lang w:val="en-GB" w:eastAsia="zh-CN"/>
        </w:rPr>
        <w:t>Jump linear systems in automatic control</w:t>
      </w:r>
      <w:r w:rsidRPr="00A9638F">
        <w:rPr>
          <w:highlight w:val="red"/>
          <w:shd w:val="clear" w:color="auto" w:fill="FFFFFF"/>
          <w:lang w:val="en-GB" w:eastAsia="zh-CN"/>
        </w:rPr>
        <w:t>. New York: M. Dekker, 1990.</w:t>
      </w:r>
    </w:p>
    <w:p w14:paraId="5C826B09" w14:textId="77777777" w:rsidR="008B1BF1" w:rsidRPr="00A9638F" w:rsidRDefault="008B1BF1" w:rsidP="008B1BF1">
      <w:pPr>
        <w:pStyle w:val="references"/>
        <w:rPr>
          <w:sz w:val="24"/>
          <w:szCs w:val="24"/>
          <w:highlight w:val="red"/>
          <w:lang w:val="en-GB" w:eastAsia="zh-CN"/>
        </w:rPr>
      </w:pPr>
      <w:r w:rsidRPr="00A9638F">
        <w:rPr>
          <w:highlight w:val="red"/>
          <w:shd w:val="clear" w:color="auto" w:fill="FFFFFF"/>
          <w:lang w:val="en-GB" w:eastAsia="zh-CN"/>
        </w:rPr>
        <w:t>Yudkowsky, Eliezer. "Artificial intelligence as a positive and negative factor in global risk." </w:t>
      </w:r>
      <w:r w:rsidRPr="00A9638F">
        <w:rPr>
          <w:i/>
          <w:iCs/>
          <w:highlight w:val="red"/>
          <w:shd w:val="clear" w:color="auto" w:fill="FFFFFF"/>
          <w:lang w:val="en-GB" w:eastAsia="zh-CN"/>
        </w:rPr>
        <w:t>Global catastrophic risks</w:t>
      </w:r>
      <w:r w:rsidRPr="00A9638F">
        <w:rPr>
          <w:highlight w:val="red"/>
          <w:shd w:val="clear" w:color="auto" w:fill="FFFFFF"/>
          <w:lang w:val="en-GB" w:eastAsia="zh-CN"/>
        </w:rPr>
        <w:t> 1.303 (2008): 184.</w:t>
      </w:r>
    </w:p>
    <w:p w14:paraId="2A47B211" w14:textId="77777777" w:rsidR="008B1BF1" w:rsidRPr="00A9638F" w:rsidRDefault="008B1BF1" w:rsidP="008B1BF1">
      <w:pPr>
        <w:pStyle w:val="references"/>
        <w:rPr>
          <w:sz w:val="24"/>
          <w:szCs w:val="24"/>
          <w:highlight w:val="red"/>
          <w:lang w:val="en-GB" w:eastAsia="zh-CN"/>
        </w:rPr>
      </w:pPr>
      <w:r w:rsidRPr="00A9638F">
        <w:rPr>
          <w:highlight w:val="red"/>
          <w:shd w:val="clear" w:color="auto" w:fill="FFFFFF"/>
          <w:lang w:val="en-GB" w:eastAsia="zh-CN"/>
        </w:rPr>
        <w:lastRenderedPageBreak/>
        <w:t>Ng, Andrew Y., and Stuart J. Russell. "Algorithms for inverse reinforcement learning." </w:t>
      </w:r>
      <w:r w:rsidRPr="00A9638F">
        <w:rPr>
          <w:i/>
          <w:iCs/>
          <w:highlight w:val="red"/>
          <w:shd w:val="clear" w:color="auto" w:fill="FFFFFF"/>
          <w:lang w:val="en-GB" w:eastAsia="zh-CN"/>
        </w:rPr>
        <w:t>Icml</w:t>
      </w:r>
      <w:r w:rsidRPr="00A9638F">
        <w:rPr>
          <w:highlight w:val="red"/>
          <w:shd w:val="clear" w:color="auto" w:fill="FFFFFF"/>
          <w:lang w:val="en-GB" w:eastAsia="zh-CN"/>
        </w:rPr>
        <w:t>. 2000.</w:t>
      </w:r>
    </w:p>
    <w:p w14:paraId="4B59C49B" w14:textId="77777777" w:rsidR="008B1BF1" w:rsidRPr="00A9638F" w:rsidRDefault="008B1BF1" w:rsidP="008B1BF1">
      <w:pPr>
        <w:pStyle w:val="references"/>
        <w:rPr>
          <w:sz w:val="24"/>
          <w:szCs w:val="24"/>
          <w:highlight w:val="red"/>
          <w:lang w:val="en-GB" w:eastAsia="zh-CN"/>
        </w:rPr>
      </w:pPr>
      <w:r w:rsidRPr="00A9638F">
        <w:rPr>
          <w:highlight w:val="red"/>
          <w:shd w:val="clear" w:color="auto" w:fill="FFFFFF"/>
          <w:lang w:val="en-GB" w:eastAsia="zh-CN"/>
        </w:rPr>
        <w:t>Yudkowsky, Eliezer. "Intelligence explosion microeconomics." </w:t>
      </w:r>
      <w:r w:rsidRPr="00A9638F">
        <w:rPr>
          <w:i/>
          <w:iCs/>
          <w:highlight w:val="red"/>
          <w:shd w:val="clear" w:color="auto" w:fill="FFFFFF"/>
          <w:lang w:val="en-GB" w:eastAsia="zh-CN"/>
        </w:rPr>
        <w:t>Machine Intelligence Research Institute, accessed online October</w:t>
      </w:r>
      <w:r w:rsidRPr="00A9638F">
        <w:rPr>
          <w:highlight w:val="red"/>
          <w:shd w:val="clear" w:color="auto" w:fill="FFFFFF"/>
          <w:lang w:val="en-GB" w:eastAsia="zh-CN"/>
        </w:rPr>
        <w:t> 23 (2013): 2015.</w:t>
      </w:r>
    </w:p>
    <w:p w14:paraId="5F3C65B4" w14:textId="77777777" w:rsidR="008B1BF1" w:rsidRPr="00A9638F" w:rsidRDefault="008B1BF1" w:rsidP="008B1BF1">
      <w:pPr>
        <w:pStyle w:val="references"/>
        <w:rPr>
          <w:sz w:val="24"/>
          <w:szCs w:val="24"/>
          <w:highlight w:val="red"/>
          <w:lang w:val="en-GB" w:eastAsia="zh-CN"/>
        </w:rPr>
      </w:pPr>
      <w:r w:rsidRPr="00A9638F">
        <w:rPr>
          <w:highlight w:val="red"/>
          <w:shd w:val="clear" w:color="auto" w:fill="FFFFFF"/>
          <w:lang w:val="en-GB" w:eastAsia="zh-CN"/>
        </w:rPr>
        <w:t>Yampolskiy, Roman. "Leakproofing the singularity artificial intelligence confinement problem." </w:t>
      </w:r>
      <w:r w:rsidRPr="00A9638F">
        <w:rPr>
          <w:i/>
          <w:iCs/>
          <w:highlight w:val="red"/>
          <w:shd w:val="clear" w:color="auto" w:fill="FFFFFF"/>
          <w:lang w:val="en-GB" w:eastAsia="zh-CN"/>
        </w:rPr>
        <w:t>Journal of Consciousness Studies</w:t>
      </w:r>
      <w:r w:rsidRPr="00A9638F">
        <w:rPr>
          <w:highlight w:val="red"/>
          <w:shd w:val="clear" w:color="auto" w:fill="FFFFFF"/>
          <w:lang w:val="en-GB" w:eastAsia="zh-CN"/>
        </w:rPr>
        <w:t> 19.1-2 (2012): 194-214.</w:t>
      </w:r>
    </w:p>
    <w:p w14:paraId="22CD1DF2" w14:textId="77777777" w:rsidR="006160B7" w:rsidRPr="00A9638F" w:rsidRDefault="006160B7" w:rsidP="006160B7">
      <w:pPr>
        <w:pStyle w:val="references"/>
        <w:rPr>
          <w:rFonts w:ascii="Times" w:hAnsi="Times" w:cs="Times"/>
          <w:sz w:val="24"/>
          <w:szCs w:val="24"/>
          <w:highlight w:val="red"/>
          <w:lang w:val="en-GB" w:eastAsia="zh-CN"/>
        </w:rPr>
      </w:pPr>
      <w:r w:rsidRPr="00A9638F">
        <w:rPr>
          <w:highlight w:val="red"/>
          <w:lang w:val="en-GB" w:eastAsia="zh-CN"/>
        </w:rPr>
        <w:t xml:space="preserve">Drexler, K.E. (2015): “MDL Intelligence Distillation: Exploring strategies for safe access to superintelligent problem-solving capabilities”, </w:t>
      </w:r>
      <w:r w:rsidRPr="00A9638F">
        <w:rPr>
          <w:i/>
          <w:iCs/>
          <w:highlight w:val="red"/>
          <w:lang w:val="en-GB" w:eastAsia="zh-CN"/>
        </w:rPr>
        <w:t xml:space="preserve">Technical Report </w:t>
      </w:r>
      <w:r w:rsidRPr="00A9638F">
        <w:rPr>
          <w:highlight w:val="red"/>
          <w:lang w:val="en-GB" w:eastAsia="zh-CN"/>
        </w:rPr>
        <w:t xml:space="preserve">#2015-3, Future of Humanity Institute, Oxford University: pp. 1-17. </w:t>
      </w:r>
    </w:p>
    <w:p w14:paraId="54C55FA2" w14:textId="77777777" w:rsidR="006160B7" w:rsidRPr="00A9638F" w:rsidRDefault="006160B7" w:rsidP="006160B7">
      <w:pPr>
        <w:pStyle w:val="references"/>
        <w:rPr>
          <w:sz w:val="24"/>
          <w:szCs w:val="24"/>
          <w:highlight w:val="red"/>
          <w:lang w:val="en-GB" w:eastAsia="zh-CN"/>
        </w:rPr>
      </w:pPr>
      <w:r w:rsidRPr="00A9638F">
        <w:rPr>
          <w:highlight w:val="red"/>
          <w:shd w:val="clear" w:color="auto" w:fill="FFFFFF"/>
          <w:lang w:val="en-GB" w:eastAsia="zh-CN"/>
        </w:rPr>
        <w:t>Omohundro, Stephen M. "The nature of self-improving artificial intelligence." </w:t>
      </w:r>
      <w:r w:rsidRPr="00A9638F">
        <w:rPr>
          <w:i/>
          <w:iCs/>
          <w:highlight w:val="red"/>
          <w:shd w:val="clear" w:color="auto" w:fill="FFFFFF"/>
          <w:lang w:val="en-GB" w:eastAsia="zh-CN"/>
        </w:rPr>
        <w:t>Singularity Summit</w:t>
      </w:r>
      <w:r w:rsidRPr="00A9638F">
        <w:rPr>
          <w:highlight w:val="red"/>
          <w:shd w:val="clear" w:color="auto" w:fill="FFFFFF"/>
          <w:lang w:val="en-GB" w:eastAsia="zh-CN"/>
        </w:rPr>
        <w:t> (2007): 8-9.</w:t>
      </w:r>
    </w:p>
    <w:p w14:paraId="1D5848A7" w14:textId="77777777" w:rsidR="006160B7" w:rsidRPr="00A9638F" w:rsidRDefault="006160B7" w:rsidP="006160B7">
      <w:pPr>
        <w:pStyle w:val="references"/>
        <w:rPr>
          <w:sz w:val="24"/>
          <w:szCs w:val="24"/>
          <w:highlight w:val="red"/>
          <w:lang w:val="en-GB" w:eastAsia="zh-CN"/>
        </w:rPr>
      </w:pPr>
      <w:r w:rsidRPr="00A9638F">
        <w:rPr>
          <w:highlight w:val="red"/>
          <w:shd w:val="clear" w:color="auto" w:fill="FFFFFF"/>
          <w:lang w:val="en-GB" w:eastAsia="zh-CN"/>
        </w:rPr>
        <w:t>Armstrong, Stuart, Anders Sandberg, and Nick Bostrom. "Thinking inside the box: Controlling and using an oracle ai." </w:t>
      </w:r>
      <w:r w:rsidRPr="00A9638F">
        <w:rPr>
          <w:i/>
          <w:iCs/>
          <w:highlight w:val="red"/>
          <w:shd w:val="clear" w:color="auto" w:fill="FFFFFF"/>
          <w:lang w:val="en-GB" w:eastAsia="zh-CN"/>
        </w:rPr>
        <w:t>Minds and Machines</w:t>
      </w:r>
      <w:r w:rsidRPr="00A9638F">
        <w:rPr>
          <w:highlight w:val="red"/>
          <w:shd w:val="clear" w:color="auto" w:fill="FFFFFF"/>
          <w:lang w:val="en-GB" w:eastAsia="zh-CN"/>
        </w:rPr>
        <w:t> (2012): 1-26.</w:t>
      </w:r>
    </w:p>
    <w:p w14:paraId="19304724" w14:textId="77777777" w:rsidR="005D1761" w:rsidRPr="00A9638F" w:rsidRDefault="005D1761" w:rsidP="005D1761">
      <w:pPr>
        <w:pStyle w:val="references"/>
        <w:rPr>
          <w:sz w:val="24"/>
          <w:szCs w:val="24"/>
          <w:highlight w:val="red"/>
          <w:lang w:val="en-GB" w:eastAsia="zh-CN"/>
        </w:rPr>
      </w:pPr>
      <w:r w:rsidRPr="00A9638F">
        <w:rPr>
          <w:highlight w:val="red"/>
          <w:shd w:val="clear" w:color="auto" w:fill="FFFFFF"/>
          <w:lang w:val="en-GB" w:eastAsia="zh-CN"/>
        </w:rPr>
        <w:t>Russell, Stuart, Daniel Dewey, and Max Tegmark. "Research priorities for robust and beneficial artificial intelligence." </w:t>
      </w:r>
      <w:r w:rsidRPr="00A9638F">
        <w:rPr>
          <w:i/>
          <w:iCs/>
          <w:highlight w:val="red"/>
          <w:shd w:val="clear" w:color="auto" w:fill="FFFFFF"/>
          <w:lang w:val="en-GB" w:eastAsia="zh-CN"/>
        </w:rPr>
        <w:t>Ai Magazine</w:t>
      </w:r>
      <w:r w:rsidRPr="00A9638F">
        <w:rPr>
          <w:highlight w:val="red"/>
          <w:shd w:val="clear" w:color="auto" w:fill="FFFFFF"/>
          <w:lang w:val="en-GB" w:eastAsia="zh-CN"/>
        </w:rPr>
        <w:t> 36.4 (2015): 105-114.</w:t>
      </w:r>
    </w:p>
    <w:p w14:paraId="703B2EE1" w14:textId="77777777" w:rsidR="005D1761" w:rsidRPr="00A9638F" w:rsidRDefault="005D1761" w:rsidP="005D1761">
      <w:pPr>
        <w:pStyle w:val="references"/>
        <w:rPr>
          <w:sz w:val="24"/>
          <w:szCs w:val="24"/>
          <w:highlight w:val="red"/>
          <w:lang w:val="en-GB" w:eastAsia="zh-CN"/>
        </w:rPr>
      </w:pPr>
      <w:r w:rsidRPr="00A9638F">
        <w:rPr>
          <w:highlight w:val="red"/>
          <w:shd w:val="clear" w:color="auto" w:fill="FFFFFF"/>
          <w:lang w:val="en-GB" w:eastAsia="zh-CN"/>
        </w:rPr>
        <w:t>Plebe, Alessio, and Pietro Perconti. "The slowdown hypothesis." </w:t>
      </w:r>
      <w:r w:rsidRPr="00A9638F">
        <w:rPr>
          <w:i/>
          <w:iCs/>
          <w:highlight w:val="red"/>
          <w:shd w:val="clear" w:color="auto" w:fill="FFFFFF"/>
          <w:lang w:val="en-GB" w:eastAsia="zh-CN"/>
        </w:rPr>
        <w:t>Singularity Hypotheses</w:t>
      </w:r>
      <w:r w:rsidRPr="00A9638F">
        <w:rPr>
          <w:highlight w:val="red"/>
          <w:shd w:val="clear" w:color="auto" w:fill="FFFFFF"/>
          <w:lang w:val="en-GB" w:eastAsia="zh-CN"/>
        </w:rPr>
        <w:t>. Springer Berlin Heidelberg, 2012. 349-365.</w:t>
      </w:r>
    </w:p>
    <w:p w14:paraId="00204DE1" w14:textId="77777777" w:rsidR="005D1761" w:rsidRPr="00A9638F" w:rsidRDefault="005D1761" w:rsidP="005D1761">
      <w:pPr>
        <w:pStyle w:val="references"/>
        <w:rPr>
          <w:sz w:val="24"/>
          <w:szCs w:val="24"/>
          <w:highlight w:val="red"/>
          <w:lang w:val="en-GB" w:eastAsia="zh-CN"/>
        </w:rPr>
      </w:pPr>
      <w:r w:rsidRPr="00A9638F">
        <w:rPr>
          <w:highlight w:val="red"/>
          <w:shd w:val="clear" w:color="auto" w:fill="FFFFFF"/>
          <w:lang w:val="en-GB" w:eastAsia="zh-CN"/>
        </w:rPr>
        <w:t>Bostrom, Nick. "The superintelligent will: Motivation and instrumental rationality in advanced artificial agents." </w:t>
      </w:r>
      <w:r w:rsidRPr="00A9638F">
        <w:rPr>
          <w:i/>
          <w:iCs/>
          <w:highlight w:val="red"/>
          <w:shd w:val="clear" w:color="auto" w:fill="FFFFFF"/>
          <w:lang w:val="en-GB" w:eastAsia="zh-CN"/>
        </w:rPr>
        <w:t>Minds and Machines</w:t>
      </w:r>
      <w:r w:rsidRPr="00A9638F">
        <w:rPr>
          <w:highlight w:val="red"/>
          <w:shd w:val="clear" w:color="auto" w:fill="FFFFFF"/>
          <w:lang w:val="en-GB" w:eastAsia="zh-CN"/>
        </w:rPr>
        <w:t> (2012): 1-15.</w:t>
      </w:r>
    </w:p>
    <w:p w14:paraId="3667EC48" w14:textId="77777777" w:rsidR="005D1761" w:rsidRPr="00A9638F" w:rsidRDefault="005D1761" w:rsidP="005D1761">
      <w:pPr>
        <w:pStyle w:val="references"/>
        <w:rPr>
          <w:sz w:val="24"/>
          <w:szCs w:val="24"/>
          <w:highlight w:val="red"/>
          <w:lang w:val="en-GB" w:eastAsia="zh-CN"/>
        </w:rPr>
      </w:pPr>
      <w:r w:rsidRPr="00A9638F">
        <w:rPr>
          <w:highlight w:val="red"/>
          <w:shd w:val="clear" w:color="auto" w:fill="FFFFFF"/>
          <w:lang w:val="en-GB" w:eastAsia="zh-CN"/>
        </w:rPr>
        <w:t>Soares, Nate, and Benja Fallenstein. "Aligning superintelligence with human interests: A technical research agenda." </w:t>
      </w:r>
      <w:r w:rsidRPr="00A9638F">
        <w:rPr>
          <w:i/>
          <w:iCs/>
          <w:highlight w:val="red"/>
          <w:shd w:val="clear" w:color="auto" w:fill="FFFFFF"/>
          <w:lang w:val="en-GB" w:eastAsia="zh-CN"/>
        </w:rPr>
        <w:t>Machine Intelligence Research Institute (MIRI) technical report</w:t>
      </w:r>
      <w:r w:rsidRPr="00A9638F">
        <w:rPr>
          <w:highlight w:val="red"/>
          <w:shd w:val="clear" w:color="auto" w:fill="FFFFFF"/>
          <w:lang w:val="en-GB" w:eastAsia="zh-CN"/>
        </w:rPr>
        <w:t> 8 (2014).</w:t>
      </w:r>
    </w:p>
    <w:p w14:paraId="0E77D4D8" w14:textId="77777777" w:rsidR="008B272C" w:rsidRPr="00A9638F" w:rsidRDefault="008B272C" w:rsidP="008B272C">
      <w:pPr>
        <w:pStyle w:val="references"/>
        <w:rPr>
          <w:sz w:val="24"/>
          <w:szCs w:val="24"/>
          <w:highlight w:val="red"/>
          <w:lang w:val="en-GB" w:eastAsia="zh-CN"/>
        </w:rPr>
      </w:pPr>
      <w:r w:rsidRPr="00A9638F">
        <w:rPr>
          <w:highlight w:val="red"/>
          <w:shd w:val="clear" w:color="auto" w:fill="FFFFFF"/>
          <w:lang w:val="en-GB" w:eastAsia="zh-CN"/>
        </w:rPr>
        <w:t>Wiener, Norbert. "Some moral and technical consequences of automation." </w:t>
      </w:r>
      <w:r w:rsidRPr="00A9638F">
        <w:rPr>
          <w:i/>
          <w:iCs/>
          <w:highlight w:val="red"/>
          <w:shd w:val="clear" w:color="auto" w:fill="FFFFFF"/>
          <w:lang w:val="en-GB" w:eastAsia="zh-CN"/>
        </w:rPr>
        <w:t>Science</w:t>
      </w:r>
      <w:r w:rsidRPr="00A9638F">
        <w:rPr>
          <w:highlight w:val="red"/>
          <w:shd w:val="clear" w:color="auto" w:fill="FFFFFF"/>
          <w:lang w:val="en-GB" w:eastAsia="zh-CN"/>
        </w:rPr>
        <w:t> 131.3410 (1960): 1355-1358.</w:t>
      </w:r>
    </w:p>
    <w:p w14:paraId="4399CAB7" w14:textId="77777777" w:rsidR="008B272C" w:rsidRPr="00A9638F" w:rsidRDefault="008B272C" w:rsidP="008B272C">
      <w:pPr>
        <w:pStyle w:val="references"/>
        <w:rPr>
          <w:sz w:val="24"/>
          <w:szCs w:val="24"/>
          <w:highlight w:val="red"/>
          <w:lang w:val="en-GB" w:eastAsia="zh-CN"/>
        </w:rPr>
      </w:pPr>
      <w:r w:rsidRPr="00A9638F">
        <w:rPr>
          <w:highlight w:val="red"/>
          <w:shd w:val="clear" w:color="auto" w:fill="FFFFFF"/>
          <w:lang w:val="en-GB" w:eastAsia="zh-CN"/>
        </w:rPr>
        <w:t>Nilsson, Nils J. </w:t>
      </w:r>
      <w:r w:rsidRPr="00A9638F">
        <w:rPr>
          <w:i/>
          <w:iCs/>
          <w:highlight w:val="red"/>
          <w:shd w:val="clear" w:color="auto" w:fill="FFFFFF"/>
          <w:lang w:val="en-GB" w:eastAsia="zh-CN"/>
        </w:rPr>
        <w:t>Principles of artificial intelligence</w:t>
      </w:r>
      <w:r w:rsidRPr="00A9638F">
        <w:rPr>
          <w:highlight w:val="red"/>
          <w:shd w:val="clear" w:color="auto" w:fill="FFFFFF"/>
          <w:lang w:val="en-GB" w:eastAsia="zh-CN"/>
        </w:rPr>
        <w:t>. Morgan Kaufmann, 2014.</w:t>
      </w:r>
    </w:p>
    <w:p w14:paraId="5153D3C0" w14:textId="77777777" w:rsidR="00920E3C" w:rsidRPr="00A9638F" w:rsidRDefault="00920E3C" w:rsidP="00CA12CF">
      <w:pPr>
        <w:pStyle w:val="references"/>
        <w:rPr>
          <w:rFonts w:eastAsia="MS Mincho"/>
          <w:highlight w:val="red"/>
        </w:rPr>
        <w:sectPr w:rsidR="00920E3C" w:rsidRPr="00A9638F"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C0308"/>
    <w:rsid w:val="007D38D6"/>
    <w:rsid w:val="007D5385"/>
    <w:rsid w:val="007D70E1"/>
    <w:rsid w:val="007F1BE0"/>
    <w:rsid w:val="008014D2"/>
    <w:rsid w:val="008054BC"/>
    <w:rsid w:val="008243E2"/>
    <w:rsid w:val="008254D8"/>
    <w:rsid w:val="0082707F"/>
    <w:rsid w:val="00855320"/>
    <w:rsid w:val="008555B0"/>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379B9"/>
    <w:rsid w:val="00A510F7"/>
    <w:rsid w:val="00A5110A"/>
    <w:rsid w:val="00A70AFB"/>
    <w:rsid w:val="00A767BE"/>
    <w:rsid w:val="00A80EE7"/>
    <w:rsid w:val="00A84D72"/>
    <w:rsid w:val="00A9638F"/>
    <w:rsid w:val="00AA0DAA"/>
    <w:rsid w:val="00AB7073"/>
    <w:rsid w:val="00AC6519"/>
    <w:rsid w:val="00AF56DE"/>
    <w:rsid w:val="00B05A69"/>
    <w:rsid w:val="00B446F5"/>
    <w:rsid w:val="00B62539"/>
    <w:rsid w:val="00B84F32"/>
    <w:rsid w:val="00BA3B8E"/>
    <w:rsid w:val="00BA7AD2"/>
    <w:rsid w:val="00BE75AB"/>
    <w:rsid w:val="00C666BF"/>
    <w:rsid w:val="00C877AD"/>
    <w:rsid w:val="00CA12CF"/>
    <w:rsid w:val="00CA39F9"/>
    <w:rsid w:val="00CB1404"/>
    <w:rsid w:val="00CB66E6"/>
    <w:rsid w:val="00CC0FB6"/>
    <w:rsid w:val="00CD4A58"/>
    <w:rsid w:val="00CE503F"/>
    <w:rsid w:val="00CF1F0F"/>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D2184"/>
    <w:rsid w:val="00ED2CD3"/>
    <w:rsid w:val="00ED55BB"/>
    <w:rsid w:val="00EE4362"/>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4941</Words>
  <Characters>28166</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2017-07-16T14:04:00Z</dcterms:created>
  <dcterms:modified xsi:type="dcterms:W3CDTF">2017-07-21T10:18:00Z</dcterms:modified>
</cp:coreProperties>
</file>